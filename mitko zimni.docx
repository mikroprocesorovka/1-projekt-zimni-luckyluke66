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709"/>
        <w:gridCol w:w="142"/>
        <w:gridCol w:w="283"/>
        <w:gridCol w:w="425"/>
        <w:gridCol w:w="1276"/>
        <w:gridCol w:w="567"/>
        <w:gridCol w:w="992"/>
        <w:gridCol w:w="426"/>
        <w:gridCol w:w="1134"/>
        <w:gridCol w:w="106"/>
        <w:gridCol w:w="1240"/>
        <w:gridCol w:w="71"/>
        <w:gridCol w:w="1169"/>
        <w:gridCol w:w="124"/>
        <w:gridCol w:w="975"/>
      </w:tblGrid>
      <w:tr w:rsidR="0086268A">
        <w:trPr>
          <w:trHeight w:val="1375"/>
        </w:trPr>
        <w:tc>
          <w:tcPr>
            <w:tcW w:w="10915" w:type="dxa"/>
            <w:gridSpan w:val="1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86268A" w:rsidRDefault="0086268A">
            <w:pPr>
              <w:pStyle w:val="Nadpis2"/>
              <w:rPr>
                <w:sz w:val="34"/>
              </w:rPr>
            </w:pPr>
            <w:r>
              <w:rPr>
                <w:sz w:val="34"/>
              </w:rPr>
              <w:t>Vyšší odborná škola a Střední průmyslová škola elektrotechnická</w:t>
            </w:r>
          </w:p>
          <w:p w:rsidR="0086268A" w:rsidRDefault="0086268A">
            <w:pPr>
              <w:pStyle w:val="Nadpis2"/>
              <w:rPr>
                <w:sz w:val="34"/>
              </w:rPr>
            </w:pPr>
            <w:r>
              <w:rPr>
                <w:sz w:val="34"/>
              </w:rPr>
              <w:t>Božetěchova 3, Olomouc</w:t>
            </w:r>
          </w:p>
          <w:p w:rsidR="0086268A" w:rsidRDefault="0086268A">
            <w:pPr>
              <w:pStyle w:val="Nadpis1"/>
            </w:pPr>
            <w:r>
              <w:rPr>
                <w:sz w:val="34"/>
              </w:rPr>
              <w:t>Laboratoře elektrotechnických měření</w:t>
            </w:r>
          </w:p>
        </w:tc>
      </w:tr>
      <w:tr w:rsidR="0086268A">
        <w:trPr>
          <w:trHeight w:val="1665"/>
        </w:trPr>
        <w:tc>
          <w:tcPr>
            <w:tcW w:w="10915" w:type="dxa"/>
            <w:gridSpan w:val="16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86268A" w:rsidRPr="00F456CF" w:rsidRDefault="00F456CF" w:rsidP="00F456CF">
            <w:pPr>
              <w:jc w:val="center"/>
              <w:rPr>
                <w:rFonts w:ascii="Toronto" w:hAnsi="Toronto"/>
                <w:b/>
                <w:color w:val="808080"/>
                <w:sz w:val="84"/>
              </w:rPr>
            </w:pPr>
            <w:r w:rsidRPr="00F456CF">
              <w:rPr>
                <w:rFonts w:ascii="Toronto" w:hAnsi="Toronto"/>
                <w:b/>
                <w:color w:val="808080"/>
                <w:sz w:val="84"/>
              </w:rPr>
              <w:t xml:space="preserve">Protokol </w:t>
            </w:r>
            <w:r>
              <w:rPr>
                <w:rFonts w:ascii="Toronto" w:hAnsi="Toronto"/>
                <w:b/>
                <w:color w:val="808080"/>
                <w:sz w:val="84"/>
              </w:rPr>
              <w:t>do MIT</w:t>
            </w:r>
          </w:p>
        </w:tc>
      </w:tr>
      <w:tr w:rsidR="0086268A">
        <w:trPr>
          <w:cantSplit/>
          <w:trHeight w:val="248"/>
        </w:trPr>
        <w:tc>
          <w:tcPr>
            <w:tcW w:w="1985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  <w:rPr>
                <w:rFonts w:ascii="Aardvark" w:hAnsi="Aardvark"/>
              </w:rPr>
            </w:pPr>
            <w:r>
              <w:rPr>
                <w:sz w:val="18"/>
              </w:rPr>
              <w:t>Název úlohy</w:t>
            </w:r>
          </w:p>
        </w:tc>
        <w:tc>
          <w:tcPr>
            <w:tcW w:w="6662" w:type="dxa"/>
            <w:gridSpan w:val="11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86268A" w:rsidRDefault="0086268A">
            <w:pPr>
              <w:rPr>
                <w:rFonts w:ascii="Aardvark" w:hAnsi="Aardvark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</w:pPr>
            <w:r>
              <w:rPr>
                <w:sz w:val="18"/>
              </w:rPr>
              <w:t>Číslo úlohy</w:t>
            </w:r>
          </w:p>
        </w:tc>
        <w:tc>
          <w:tcPr>
            <w:tcW w:w="975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86268A" w:rsidRDefault="0086268A"/>
        </w:tc>
      </w:tr>
      <w:tr w:rsidR="0086268A">
        <w:trPr>
          <w:cantSplit/>
          <w:trHeight w:val="1070"/>
        </w:trPr>
        <w:tc>
          <w:tcPr>
            <w:tcW w:w="8647" w:type="dxa"/>
            <w:gridSpan w:val="13"/>
            <w:tcBorders>
              <w:top w:val="nil"/>
              <w:left w:val="single" w:sz="18" w:space="0" w:color="auto"/>
              <w:right w:val="single" w:sz="12" w:space="0" w:color="auto"/>
            </w:tcBorders>
            <w:vAlign w:val="center"/>
          </w:tcPr>
          <w:p w:rsidR="0086268A" w:rsidRDefault="00025BDA" w:rsidP="00007449">
            <w:pPr>
              <w:pStyle w:val="Nadpis3"/>
            </w:pPr>
            <w:r>
              <w:t>Minutky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86268A" w:rsidRDefault="00F456CF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</w:t>
            </w:r>
          </w:p>
        </w:tc>
      </w:tr>
      <w:tr w:rsidR="0086268A">
        <w:trPr>
          <w:cantSplit/>
          <w:trHeight w:val="5833"/>
        </w:trPr>
        <w:tc>
          <w:tcPr>
            <w:tcW w:w="10915" w:type="dxa"/>
            <w:gridSpan w:val="16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:rsidR="00F456CF" w:rsidRDefault="00F456CF">
            <w:pPr>
              <w:rPr>
                <w:b/>
                <w:sz w:val="28"/>
                <w:szCs w:val="28"/>
                <w:u w:val="single"/>
              </w:rPr>
            </w:pPr>
          </w:p>
          <w:p w:rsidR="00F456CF" w:rsidRDefault="00F456CF">
            <w:pPr>
              <w:rPr>
                <w:b/>
                <w:sz w:val="28"/>
                <w:szCs w:val="28"/>
                <w:u w:val="single"/>
              </w:rPr>
            </w:pPr>
          </w:p>
          <w:p w:rsidR="00F456CF" w:rsidRDefault="00861B9D" w:rsidP="00F456CF">
            <w:pPr>
              <w:rPr>
                <w:rFonts w:ascii="Arial" w:hAnsi="Arial" w:cs="Arial"/>
                <w:color w:val="333333"/>
                <w:szCs w:val="24"/>
              </w:rPr>
            </w:pPr>
            <w:r>
              <w:rPr>
                <w:b/>
                <w:sz w:val="28"/>
                <w:szCs w:val="28"/>
                <w:u w:val="single"/>
              </w:rPr>
              <w:t>Z</w:t>
            </w:r>
            <w:r w:rsidR="006F6703">
              <w:rPr>
                <w:b/>
                <w:sz w:val="28"/>
                <w:szCs w:val="28"/>
                <w:u w:val="single"/>
              </w:rPr>
              <w:t>ADÁNÍ</w:t>
            </w:r>
            <w:r w:rsidR="00F456CF">
              <w:rPr>
                <w:b/>
                <w:sz w:val="28"/>
                <w:szCs w:val="28"/>
                <w:u w:val="single"/>
              </w:rPr>
              <w:t>:</w:t>
            </w:r>
            <w:r w:rsidR="00F456CF">
              <w:rPr>
                <w:rFonts w:ascii="Arial" w:hAnsi="Arial" w:cs="Arial"/>
                <w:color w:val="333333"/>
                <w:szCs w:val="24"/>
              </w:rPr>
              <w:t xml:space="preserve"> </w:t>
            </w:r>
          </w:p>
          <w:p w:rsidR="00025BDA" w:rsidRPr="00025BDA" w:rsidRDefault="00025BDA" w:rsidP="00F456CF">
            <w:pPr>
              <w:rPr>
                <w:rFonts w:ascii="Arial" w:hAnsi="Arial" w:cs="Arial"/>
                <w:color w:val="333333"/>
                <w:szCs w:val="24"/>
              </w:rPr>
            </w:pPr>
          </w:p>
          <w:p w:rsidR="0086268A" w:rsidRPr="00025BDA" w:rsidRDefault="00025BDA">
            <w:pPr>
              <w:rPr>
                <w:sz w:val="28"/>
                <w:szCs w:val="28"/>
              </w:rPr>
            </w:pPr>
            <w:r w:rsidRPr="00025BDA">
              <w:rPr>
                <w:sz w:val="28"/>
                <w:szCs w:val="28"/>
              </w:rPr>
              <w:t xml:space="preserve">Stopky s led signalizací. </w:t>
            </w:r>
            <w:proofErr w:type="gramStart"/>
            <w:r w:rsidRPr="00025BDA">
              <w:rPr>
                <w:sz w:val="28"/>
                <w:szCs w:val="28"/>
              </w:rPr>
              <w:t>nastavování</w:t>
            </w:r>
            <w:proofErr w:type="gramEnd"/>
            <w:r w:rsidRPr="00025BDA">
              <w:rPr>
                <w:sz w:val="28"/>
                <w:szCs w:val="28"/>
              </w:rPr>
              <w:t xml:space="preserve"> času pomocí </w:t>
            </w:r>
            <w:proofErr w:type="spellStart"/>
            <w:r w:rsidRPr="00025BDA">
              <w:rPr>
                <w:sz w:val="28"/>
                <w:szCs w:val="28"/>
              </w:rPr>
              <w:t>enkodéru</w:t>
            </w:r>
            <w:proofErr w:type="spellEnd"/>
            <w:r w:rsidRPr="00025BDA">
              <w:rPr>
                <w:sz w:val="28"/>
                <w:szCs w:val="28"/>
              </w:rPr>
              <w:t>. Čas se pak zobra</w:t>
            </w:r>
            <w:r w:rsidR="001E439E">
              <w:rPr>
                <w:sz w:val="28"/>
                <w:szCs w:val="28"/>
              </w:rPr>
              <w:t xml:space="preserve">zuje na </w:t>
            </w:r>
            <w:proofErr w:type="spellStart"/>
            <w:r w:rsidR="001E439E">
              <w:rPr>
                <w:sz w:val="28"/>
                <w:szCs w:val="28"/>
              </w:rPr>
              <w:t>displayi</w:t>
            </w:r>
            <w:proofErr w:type="spellEnd"/>
            <w:r w:rsidR="001E439E">
              <w:rPr>
                <w:sz w:val="28"/>
                <w:szCs w:val="28"/>
              </w:rPr>
              <w:t>. Po vyprš</w:t>
            </w:r>
            <w:r w:rsidRPr="00025BDA">
              <w:rPr>
                <w:sz w:val="28"/>
                <w:szCs w:val="28"/>
              </w:rPr>
              <w:t>ení času se led rozbliká</w:t>
            </w:r>
            <w:r>
              <w:rPr>
                <w:sz w:val="28"/>
                <w:szCs w:val="28"/>
              </w:rPr>
              <w:t>.</w:t>
            </w:r>
          </w:p>
          <w:p w:rsidR="00F456CF" w:rsidRDefault="00F456CF">
            <w:pPr>
              <w:rPr>
                <w:b/>
                <w:sz w:val="28"/>
                <w:szCs w:val="28"/>
                <w:u w:val="single"/>
              </w:rPr>
            </w:pPr>
          </w:p>
          <w:p w:rsidR="00F456CF" w:rsidRDefault="00F456CF">
            <w:pPr>
              <w:rPr>
                <w:b/>
                <w:sz w:val="28"/>
                <w:szCs w:val="28"/>
                <w:u w:val="single"/>
              </w:rPr>
            </w:pPr>
          </w:p>
          <w:p w:rsidR="00F456CF" w:rsidRDefault="00F456CF">
            <w:pPr>
              <w:rPr>
                <w:b/>
                <w:sz w:val="28"/>
                <w:szCs w:val="28"/>
                <w:u w:val="single"/>
              </w:rPr>
            </w:pPr>
          </w:p>
          <w:p w:rsidR="00F456CF" w:rsidRDefault="00F456CF">
            <w:pPr>
              <w:rPr>
                <w:b/>
                <w:sz w:val="28"/>
                <w:szCs w:val="28"/>
                <w:u w:val="single"/>
              </w:rPr>
            </w:pPr>
          </w:p>
          <w:p w:rsidR="00F456CF" w:rsidRDefault="00F456CF">
            <w:pPr>
              <w:rPr>
                <w:b/>
                <w:sz w:val="28"/>
                <w:szCs w:val="28"/>
                <w:u w:val="single"/>
              </w:rPr>
            </w:pPr>
          </w:p>
          <w:p w:rsidR="00F456CF" w:rsidRDefault="00F456CF">
            <w:pPr>
              <w:rPr>
                <w:b/>
                <w:sz w:val="28"/>
                <w:szCs w:val="28"/>
                <w:u w:val="single"/>
              </w:rPr>
            </w:pPr>
          </w:p>
          <w:p w:rsidR="00F456CF" w:rsidRDefault="00F456CF">
            <w:pPr>
              <w:rPr>
                <w:b/>
                <w:sz w:val="28"/>
                <w:szCs w:val="28"/>
                <w:u w:val="single"/>
              </w:rPr>
            </w:pPr>
          </w:p>
          <w:p w:rsidR="00F456CF" w:rsidRDefault="00F456CF">
            <w:pPr>
              <w:rPr>
                <w:b/>
                <w:sz w:val="28"/>
                <w:szCs w:val="28"/>
                <w:u w:val="single"/>
              </w:rPr>
            </w:pPr>
          </w:p>
          <w:p w:rsidR="00F456CF" w:rsidRDefault="00F456CF">
            <w:pPr>
              <w:rPr>
                <w:b/>
                <w:sz w:val="28"/>
                <w:szCs w:val="28"/>
                <w:u w:val="single"/>
              </w:rPr>
            </w:pPr>
          </w:p>
          <w:p w:rsidR="00F456CF" w:rsidRDefault="00F456CF">
            <w:pPr>
              <w:rPr>
                <w:b/>
                <w:sz w:val="28"/>
                <w:szCs w:val="28"/>
                <w:u w:val="single"/>
              </w:rPr>
            </w:pPr>
          </w:p>
          <w:p w:rsidR="00F456CF" w:rsidRDefault="00F456CF">
            <w:pPr>
              <w:rPr>
                <w:b/>
                <w:sz w:val="28"/>
                <w:szCs w:val="28"/>
                <w:u w:val="single"/>
              </w:rPr>
            </w:pPr>
          </w:p>
          <w:p w:rsidR="00F456CF" w:rsidRDefault="00F456CF">
            <w:pPr>
              <w:rPr>
                <w:b/>
                <w:sz w:val="28"/>
                <w:szCs w:val="28"/>
                <w:u w:val="single"/>
              </w:rPr>
            </w:pPr>
          </w:p>
          <w:p w:rsidR="00F456CF" w:rsidRPr="00F456CF" w:rsidRDefault="00F456CF">
            <w:pPr>
              <w:rPr>
                <w:b/>
                <w:sz w:val="28"/>
                <w:szCs w:val="28"/>
                <w:u w:val="single"/>
              </w:rPr>
            </w:pPr>
          </w:p>
          <w:p w:rsidR="0086268A" w:rsidRDefault="0086268A"/>
          <w:p w:rsidR="0086268A" w:rsidRDefault="0086268A"/>
          <w:p w:rsidR="0086268A" w:rsidRDefault="0086268A"/>
          <w:p w:rsidR="0086268A" w:rsidRDefault="0086268A"/>
        </w:tc>
      </w:tr>
      <w:tr w:rsidR="0086268A">
        <w:trPr>
          <w:cantSplit/>
          <w:trHeight w:val="279"/>
        </w:trPr>
        <w:tc>
          <w:tcPr>
            <w:tcW w:w="1276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Poř</w:t>
            </w:r>
            <w:proofErr w:type="spellEnd"/>
            <w:r>
              <w:rPr>
                <w:sz w:val="18"/>
              </w:rPr>
              <w:t>. č.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Příjmení a jméno</w:t>
            </w:r>
          </w:p>
        </w:tc>
        <w:tc>
          <w:tcPr>
            <w:tcW w:w="3261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86268A" w:rsidRDefault="0086268A">
            <w:pPr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Třída</w:t>
            </w:r>
          </w:p>
        </w:tc>
        <w:tc>
          <w:tcPr>
            <w:tcW w:w="1417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Skupina</w:t>
            </w: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Školní rok</w:t>
            </w:r>
          </w:p>
        </w:tc>
        <w:tc>
          <w:tcPr>
            <w:tcW w:w="975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</w:p>
        </w:tc>
      </w:tr>
      <w:tr w:rsidR="0086268A">
        <w:trPr>
          <w:cantSplit/>
          <w:trHeight w:val="305"/>
        </w:trPr>
        <w:tc>
          <w:tcPr>
            <w:tcW w:w="1276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268A" w:rsidRDefault="00F456CF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</w:t>
            </w:r>
          </w:p>
        </w:tc>
        <w:tc>
          <w:tcPr>
            <w:tcW w:w="482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268A" w:rsidRDefault="00007449">
            <w:pPr>
              <w:pStyle w:val="Nadpis3"/>
              <w:rPr>
                <w:noProof w:val="0"/>
              </w:rPr>
            </w:pPr>
            <w:r>
              <w:rPr>
                <w:noProof w:val="0"/>
              </w:rPr>
              <w:t>Balog Lukáš</w:t>
            </w: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268A" w:rsidRDefault="00A678C7" w:rsidP="00A678C7">
            <w:pPr>
              <w:pStyle w:val="Nadpis3"/>
              <w:rPr>
                <w:noProof w:val="0"/>
              </w:rPr>
            </w:pPr>
            <w:r>
              <w:rPr>
                <w:noProof w:val="0"/>
              </w:rPr>
              <w:t>3</w:t>
            </w:r>
            <w:r w:rsidR="00FC26EB">
              <w:rPr>
                <w:noProof w:val="0"/>
              </w:rPr>
              <w:t>B</w:t>
            </w:r>
          </w:p>
        </w:tc>
        <w:tc>
          <w:tcPr>
            <w:tcW w:w="1417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268A" w:rsidRDefault="00007449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86268A" w:rsidRDefault="0086268A" w:rsidP="0082303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202</w:t>
            </w:r>
            <w:r w:rsidR="00823037">
              <w:rPr>
                <w:rFonts w:ascii="Arial" w:hAnsi="Arial"/>
                <w:sz w:val="40"/>
              </w:rPr>
              <w:t>0</w:t>
            </w:r>
            <w:r>
              <w:rPr>
                <w:rFonts w:ascii="Arial" w:hAnsi="Arial"/>
                <w:sz w:val="40"/>
              </w:rPr>
              <w:t>/</w:t>
            </w:r>
            <w:r w:rsidR="00823037">
              <w:rPr>
                <w:rFonts w:ascii="Arial" w:hAnsi="Arial"/>
                <w:sz w:val="40"/>
              </w:rPr>
              <w:t>21</w:t>
            </w:r>
          </w:p>
        </w:tc>
      </w:tr>
      <w:tr w:rsidR="0086268A" w:rsidTr="00A678C7">
        <w:trPr>
          <w:cantSplit/>
          <w:trHeight w:val="179"/>
        </w:trPr>
        <w:tc>
          <w:tcPr>
            <w:tcW w:w="2127" w:type="dxa"/>
            <w:gridSpan w:val="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měření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6268A" w:rsidRDefault="0086268A"/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odevzdání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6268A" w:rsidRDefault="0086268A"/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6268A" w:rsidRDefault="0086268A"/>
        </w:tc>
        <w:tc>
          <w:tcPr>
            <w:tcW w:w="4819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8" w:space="0" w:color="auto"/>
            </w:tcBorders>
            <w:vAlign w:val="bottom"/>
          </w:tcPr>
          <w:p w:rsidR="0086268A" w:rsidRDefault="0086268A">
            <w:pPr>
              <w:jc w:val="center"/>
            </w:pPr>
            <w:r>
              <w:rPr>
                <w:sz w:val="18"/>
              </w:rPr>
              <w:t>Klasifikace</w:t>
            </w:r>
          </w:p>
        </w:tc>
      </w:tr>
      <w:tr w:rsidR="0086268A" w:rsidTr="00A678C7">
        <w:trPr>
          <w:cantSplit/>
          <w:trHeight w:val="826"/>
        </w:trPr>
        <w:tc>
          <w:tcPr>
            <w:tcW w:w="2410" w:type="dxa"/>
            <w:gridSpan w:val="4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268A" w:rsidRDefault="00007449" w:rsidP="0082303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10</w:t>
            </w:r>
            <w:r w:rsidR="0086268A">
              <w:rPr>
                <w:rFonts w:ascii="Arial" w:hAnsi="Arial"/>
                <w:sz w:val="40"/>
              </w:rPr>
              <w:t>.</w:t>
            </w:r>
            <w:r w:rsidR="00A678C7">
              <w:rPr>
                <w:rFonts w:ascii="Arial" w:hAnsi="Arial"/>
                <w:sz w:val="40"/>
              </w:rPr>
              <w:t xml:space="preserve"> </w:t>
            </w:r>
            <w:r>
              <w:rPr>
                <w:rFonts w:ascii="Arial" w:hAnsi="Arial"/>
                <w:sz w:val="40"/>
              </w:rPr>
              <w:t>5</w:t>
            </w:r>
            <w:r w:rsidR="0086268A">
              <w:rPr>
                <w:rFonts w:ascii="Arial" w:hAnsi="Arial"/>
                <w:sz w:val="40"/>
              </w:rPr>
              <w:t>.</w:t>
            </w:r>
            <w:r w:rsidR="00A678C7">
              <w:rPr>
                <w:rFonts w:ascii="Arial" w:hAnsi="Arial"/>
                <w:sz w:val="40"/>
              </w:rPr>
              <w:t xml:space="preserve"> </w:t>
            </w:r>
            <w:r w:rsidR="0086268A">
              <w:rPr>
                <w:rFonts w:ascii="Arial" w:hAnsi="Arial"/>
                <w:sz w:val="40"/>
              </w:rPr>
              <w:t>20</w:t>
            </w:r>
            <w:r w:rsidR="00823037">
              <w:rPr>
                <w:rFonts w:ascii="Arial" w:hAnsi="Arial"/>
                <w:sz w:val="40"/>
              </w:rPr>
              <w:t>21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268A" w:rsidRDefault="00007449" w:rsidP="0082303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15</w:t>
            </w:r>
            <w:r w:rsidR="00823037">
              <w:rPr>
                <w:rFonts w:ascii="Arial" w:hAnsi="Arial"/>
                <w:sz w:val="40"/>
              </w:rPr>
              <w:t>.</w:t>
            </w:r>
            <w:r w:rsidR="00A678C7">
              <w:rPr>
                <w:rFonts w:ascii="Arial" w:hAnsi="Arial"/>
                <w:sz w:val="40"/>
              </w:rPr>
              <w:t xml:space="preserve"> </w:t>
            </w:r>
            <w:r>
              <w:rPr>
                <w:rFonts w:ascii="Arial" w:hAnsi="Arial"/>
                <w:sz w:val="40"/>
              </w:rPr>
              <w:t>5</w:t>
            </w:r>
            <w:r w:rsidR="00823037">
              <w:rPr>
                <w:rFonts w:ascii="Arial" w:hAnsi="Arial"/>
                <w:sz w:val="40"/>
              </w:rPr>
              <w:t>.</w:t>
            </w:r>
            <w:r w:rsidR="00A678C7">
              <w:rPr>
                <w:rFonts w:ascii="Arial" w:hAnsi="Arial"/>
                <w:sz w:val="40"/>
              </w:rPr>
              <w:t xml:space="preserve"> </w:t>
            </w:r>
            <w:r w:rsidR="00823037">
              <w:rPr>
                <w:rFonts w:ascii="Arial" w:hAnsi="Arial"/>
                <w:sz w:val="40"/>
              </w:rPr>
              <w:t>2021</w:t>
            </w:r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6268A" w:rsidRDefault="001E439E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6</w:t>
            </w:r>
          </w:p>
        </w:tc>
        <w:tc>
          <w:tcPr>
            <w:tcW w:w="124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příprava</w:t>
            </w:r>
          </w:p>
          <w:p w:rsidR="0086268A" w:rsidRDefault="0086268A">
            <w:pPr>
              <w:jc w:val="center"/>
              <w:rPr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měření</w:t>
            </w:r>
          </w:p>
        </w:tc>
        <w:tc>
          <w:tcPr>
            <w:tcW w:w="1240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protokol</w:t>
            </w:r>
          </w:p>
        </w:tc>
        <w:tc>
          <w:tcPr>
            <w:tcW w:w="1099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obhajoba</w:t>
            </w:r>
          </w:p>
        </w:tc>
      </w:tr>
    </w:tbl>
    <w:p w:rsidR="0086268A" w:rsidRDefault="0086268A">
      <w:pPr>
        <w:sectPr w:rsidR="0086268A">
          <w:pgSz w:w="11906" w:h="16838"/>
          <w:pgMar w:top="851" w:right="284" w:bottom="851" w:left="567" w:header="708" w:footer="708" w:gutter="0"/>
          <w:cols w:space="708"/>
        </w:sectPr>
      </w:pPr>
    </w:p>
    <w:p w:rsidR="009D25BA" w:rsidRDefault="00F456CF" w:rsidP="00F456CF">
      <w:pPr>
        <w:pStyle w:val="Nadpis3"/>
        <w:jc w:val="left"/>
        <w:rPr>
          <w:b/>
          <w:u w:val="single"/>
        </w:rPr>
      </w:pPr>
      <w:r w:rsidRPr="00F456CF">
        <w:rPr>
          <w:b/>
          <w:u w:val="single"/>
        </w:rPr>
        <w:lastRenderedPageBreak/>
        <w:t>Schéma:</w:t>
      </w:r>
    </w:p>
    <w:p w:rsidR="00F456CF" w:rsidRDefault="00F456CF" w:rsidP="00F456CF"/>
    <w:p w:rsidR="00025BDA" w:rsidRDefault="00025BDA" w:rsidP="00F456CF"/>
    <w:p w:rsidR="00025BDA" w:rsidRDefault="00025BDA" w:rsidP="00F456C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65C6B" wp14:editId="03C4493F">
                <wp:simplePos x="0" y="0"/>
                <wp:positionH relativeFrom="margin">
                  <wp:posOffset>4342938</wp:posOffset>
                </wp:positionH>
                <wp:positionV relativeFrom="paragraph">
                  <wp:posOffset>131214</wp:posOffset>
                </wp:positionV>
                <wp:extent cx="1364672" cy="1323109"/>
                <wp:effectExtent l="0" t="0" r="26035" b="1079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72" cy="13231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E3575" id="Obdélník 3" o:spid="_x0000_s1026" style="position:absolute;margin-left:341.95pt;margin-top:10.35pt;width:107.45pt;height:104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" fillcolor="white [3212]" strokecolor="black [3213]" strokeweight="2pt">
                <w10:wrap anchorx="margin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A973B" wp14:editId="0EC885C2">
                <wp:simplePos x="0" y="0"/>
                <wp:positionH relativeFrom="margin">
                  <wp:posOffset>2200967</wp:posOffset>
                </wp:positionH>
                <wp:positionV relativeFrom="paragraph">
                  <wp:posOffset>131099</wp:posOffset>
                </wp:positionV>
                <wp:extent cx="1364672" cy="1323109"/>
                <wp:effectExtent l="0" t="0" r="26035" b="1079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72" cy="13231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BE80A" id="Obdélník 2" o:spid="_x0000_s1026" style="position:absolute;margin-left:173.3pt;margin-top:10.3pt;width:107.45pt;height:104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" fillcolor="white [3212]" strokecolor="black [3213]" strokeweight="2pt">
                <w10:wrap anchorx="margin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0165A" wp14:editId="0D26615A">
                <wp:simplePos x="0" y="0"/>
                <wp:positionH relativeFrom="margin">
                  <wp:align>left</wp:align>
                </wp:positionH>
                <wp:positionV relativeFrom="paragraph">
                  <wp:posOffset>132946</wp:posOffset>
                </wp:positionV>
                <wp:extent cx="1364672" cy="1323109"/>
                <wp:effectExtent l="0" t="0" r="26035" b="10795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72" cy="1323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E1" w:rsidRDefault="00E527E1" w:rsidP="00025BDA">
                            <w:r w:rsidRPr="00025BDA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0165A" id="Obdélník 1" o:spid="_x0000_s1026" style="position:absolute;margin-left:0;margin-top:10.45pt;width:107.45pt;height:104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" filled="f" strokecolor="black [3213]" strokeweight="2pt">
                <v:textbox>
                  <w:txbxContent>
                    <w:p w:rsidR="00E527E1" w:rsidRDefault="00E527E1" w:rsidP="00025BDA">
                      <w:r w:rsidRPr="00025BDA"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5BDA" w:rsidRDefault="00025BDA" w:rsidP="00F456CF"/>
    <w:p w:rsidR="00F456CF" w:rsidRDefault="00F456CF" w:rsidP="00F456CF"/>
    <w:p w:rsidR="00025BDA" w:rsidRDefault="00EA5A0E" w:rsidP="00F456CF">
      <w:pPr>
        <w:pStyle w:val="Nadpis3"/>
        <w:jc w:val="left"/>
        <w:rPr>
          <w:b/>
          <w:u w:val="single"/>
        </w:rPr>
      </w:pPr>
      <w:r>
        <w:rPr>
          <w:lang w:eastAsia="ja-JP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716754" wp14:editId="5D95CCBE">
                <wp:simplePos x="0" y="0"/>
                <wp:positionH relativeFrom="column">
                  <wp:posOffset>4709795</wp:posOffset>
                </wp:positionH>
                <wp:positionV relativeFrom="paragraph">
                  <wp:posOffset>43353</wp:posOffset>
                </wp:positionV>
                <wp:extent cx="941705" cy="4775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7E1" w:rsidRDefault="00E527E1">
                            <w:r>
                              <w:t>Dioda</w:t>
                            </w:r>
                            <w:r w:rsidR="00A671A6">
                              <w:t>,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1675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370.85pt;margin-top:3.4pt;width:74.15pt;height:37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" stroked="f">
                <v:textbox>
                  <w:txbxContent>
                    <w:p w:rsidR="00E527E1" w:rsidRDefault="00E527E1">
                      <w:r>
                        <w:t>Dioda</w:t>
                      </w:r>
                      <w:r w:rsidR="00A671A6">
                        <w:t>, 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C7CF3" wp14:editId="63B24DA4">
                <wp:simplePos x="0" y="0"/>
                <wp:positionH relativeFrom="column">
                  <wp:posOffset>2555760</wp:posOffset>
                </wp:positionH>
                <wp:positionV relativeFrom="paragraph">
                  <wp:posOffset>140624</wp:posOffset>
                </wp:positionV>
                <wp:extent cx="928255" cy="457200"/>
                <wp:effectExtent l="0" t="0" r="5715" b="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27E1" w:rsidRDefault="00E527E1">
                            <w:r>
                              <w:t>STM8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C7CF3" id="Textové pole 9" o:spid="_x0000_s1028" type="#_x0000_t202" style="position:absolute;margin-left:201.25pt;margin-top:11.05pt;width:73.1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" fillcolor="white [3201]" stroked="f" strokeweight=".5pt">
                <v:textbox>
                  <w:txbxContent>
                    <w:p w:rsidR="00E527E1" w:rsidRDefault="00E527E1">
                      <w:r>
                        <w:t>STM8</w:t>
                      </w:r>
                    </w:p>
                  </w:txbxContent>
                </v:textbox>
              </v:shape>
            </w:pict>
          </mc:Fallback>
        </mc:AlternateContent>
      </w:r>
      <w:r w:rsidR="00025BDA">
        <w:rPr>
          <w:b/>
          <w:u w:val="single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984D6" wp14:editId="6749F409">
                <wp:simplePos x="0" y="0"/>
                <wp:positionH relativeFrom="column">
                  <wp:posOffset>324947</wp:posOffset>
                </wp:positionH>
                <wp:positionV relativeFrom="paragraph">
                  <wp:posOffset>140508</wp:posOffset>
                </wp:positionV>
                <wp:extent cx="865909" cy="519545"/>
                <wp:effectExtent l="0" t="0" r="0" b="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909" cy="51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27E1" w:rsidRDefault="00E527E1">
                            <w:proofErr w:type="spellStart"/>
                            <w:r>
                              <w:t>Enkodér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984D6" id="Textové pole 8" o:spid="_x0000_s1029" type="#_x0000_t202" style="position:absolute;margin-left:25.6pt;margin-top:11.05pt;width:68.2pt;height:4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" fillcolor="white [3201]" stroked="f" strokeweight=".5pt">
                <v:textbox>
                  <w:txbxContent>
                    <w:p w:rsidR="00E527E1" w:rsidRDefault="00E527E1">
                      <w:r>
                        <w:t>Enkodér</w:t>
                      </w:r>
                    </w:p>
                  </w:txbxContent>
                </v:textbox>
              </v:shape>
            </w:pict>
          </mc:Fallback>
        </mc:AlternateContent>
      </w:r>
      <w:r w:rsidR="00025BDA">
        <w:rPr>
          <w:b/>
          <w:u w:val="single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3E57F" wp14:editId="4B280603">
                <wp:simplePos x="0" y="0"/>
                <wp:positionH relativeFrom="column">
                  <wp:posOffset>3581342</wp:posOffset>
                </wp:positionH>
                <wp:positionV relativeFrom="paragraph">
                  <wp:posOffset>286270</wp:posOffset>
                </wp:positionV>
                <wp:extent cx="748146" cy="0"/>
                <wp:effectExtent l="0" t="76200" r="13970" b="95250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C635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7" o:spid="_x0000_s1026" type="#_x0000_t32" style="position:absolute;margin-left:282pt;margin-top:22.55pt;width:58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" strokecolor="black [3040]">
                <v:stroke endarrow="block"/>
              </v:shape>
            </w:pict>
          </mc:Fallback>
        </mc:AlternateContent>
      </w:r>
      <w:r w:rsidR="00025BDA" w:rsidRPr="00025BDA">
        <w:rPr>
          <w:b/>
          <w:u w:val="single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B88DD" wp14:editId="733E7613">
                <wp:simplePos x="0" y="0"/>
                <wp:positionH relativeFrom="column">
                  <wp:posOffset>1350760</wp:posOffset>
                </wp:positionH>
                <wp:positionV relativeFrom="paragraph">
                  <wp:posOffset>272415</wp:posOffset>
                </wp:positionV>
                <wp:extent cx="831273" cy="0"/>
                <wp:effectExtent l="0" t="76200" r="26035" b="95250"/>
                <wp:wrapNone/>
                <wp:docPr id="4" name="Přímá spojnice se šipko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1F463" id="Přímá spojnice se šipkou 4" o:spid="_x0000_s1026" type="#_x0000_t32" style="position:absolute;margin-left:106.35pt;margin-top:21.45pt;width:65.4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" strokecolor="black [3213]">
                <v:stroke endarrow="block"/>
              </v:shape>
            </w:pict>
          </mc:Fallback>
        </mc:AlternateContent>
      </w:r>
    </w:p>
    <w:p w:rsidR="00025BDA" w:rsidRDefault="00025BDA" w:rsidP="00F456CF">
      <w:pPr>
        <w:pStyle w:val="Nadpis3"/>
        <w:jc w:val="left"/>
        <w:rPr>
          <w:b/>
          <w:u w:val="single"/>
        </w:rPr>
      </w:pPr>
    </w:p>
    <w:p w:rsidR="00025BDA" w:rsidRDefault="00025BDA" w:rsidP="00F456CF">
      <w:pPr>
        <w:pStyle w:val="Nadpis3"/>
        <w:jc w:val="left"/>
        <w:rPr>
          <w:b/>
          <w:u w:val="single"/>
        </w:rPr>
      </w:pPr>
    </w:p>
    <w:p w:rsidR="00025BDA" w:rsidRDefault="00025BDA" w:rsidP="00F456CF">
      <w:pPr>
        <w:pStyle w:val="Nadpis3"/>
        <w:jc w:val="left"/>
        <w:rPr>
          <w:b/>
          <w:u w:val="single"/>
        </w:rPr>
      </w:pPr>
    </w:p>
    <w:p w:rsidR="00025BDA" w:rsidRDefault="00025BDA" w:rsidP="00F456CF">
      <w:pPr>
        <w:pStyle w:val="Nadpis3"/>
        <w:jc w:val="left"/>
        <w:rPr>
          <w:b/>
          <w:u w:val="single"/>
        </w:rPr>
      </w:pPr>
    </w:p>
    <w:p w:rsidR="00F456CF" w:rsidRDefault="00F456CF" w:rsidP="00F456CF">
      <w:pPr>
        <w:pStyle w:val="Nadpis3"/>
        <w:jc w:val="left"/>
        <w:rPr>
          <w:b/>
          <w:u w:val="single"/>
        </w:rPr>
      </w:pPr>
      <w:r w:rsidRPr="00F456CF">
        <w:rPr>
          <w:b/>
          <w:u w:val="single"/>
        </w:rPr>
        <w:t xml:space="preserve">Slovní </w:t>
      </w:r>
      <w:r w:rsidR="00025BDA">
        <w:rPr>
          <w:b/>
          <w:u w:val="single"/>
        </w:rPr>
        <w:t>popis:</w:t>
      </w:r>
    </w:p>
    <w:p w:rsidR="00F456CF" w:rsidRDefault="00F456CF" w:rsidP="00F456CF"/>
    <w:p w:rsidR="00F456CF" w:rsidRDefault="00F456CF" w:rsidP="00F456CF">
      <w:pPr>
        <w:pStyle w:val="Nadpis1"/>
        <w:jc w:val="left"/>
        <w:rPr>
          <w:i/>
        </w:rPr>
      </w:pPr>
      <w:r w:rsidRPr="00F456CF">
        <w:rPr>
          <w:i/>
        </w:rPr>
        <w:t>Program</w:t>
      </w:r>
    </w:p>
    <w:p w:rsidR="00F456CF" w:rsidRPr="00F456CF" w:rsidRDefault="00F456CF" w:rsidP="00F456CF"/>
    <w:p w:rsidR="00F456CF" w:rsidRDefault="00EA5A0E" w:rsidP="00F456CF">
      <w:r>
        <w:t>Nastavíme hodnotu v sekundách. Ta se zobrazí na display a po zmáčknutí tlačítka se začne odpočítávat.</w:t>
      </w:r>
    </w:p>
    <w:p w:rsidR="00EA5A0E" w:rsidRDefault="00EA5A0E" w:rsidP="00F456CF">
      <w:r>
        <w:t xml:space="preserve">Odpočítávání je zobrazeno jako hodnota “zbývající“ na display. </w:t>
      </w:r>
    </w:p>
    <w:p w:rsidR="00F456CF" w:rsidRDefault="00F456CF" w:rsidP="00A671A6">
      <w:pPr>
        <w:pStyle w:val="Nadpis1"/>
        <w:jc w:val="left"/>
      </w:pPr>
    </w:p>
    <w:p w:rsidR="00F456CF" w:rsidRDefault="00F456CF" w:rsidP="00F456CF"/>
    <w:p w:rsidR="00F456CF" w:rsidRDefault="00F456CF" w:rsidP="00F456CF"/>
    <w:p w:rsidR="00E527E1" w:rsidRDefault="00E527E1" w:rsidP="00F456CF">
      <w:pPr>
        <w:pStyle w:val="Nadpis3"/>
        <w:jc w:val="left"/>
        <w:rPr>
          <w:b/>
          <w:u w:val="single"/>
        </w:rPr>
      </w:pPr>
    </w:p>
    <w:p w:rsidR="00E527E1" w:rsidRDefault="00E527E1" w:rsidP="00F456CF">
      <w:pPr>
        <w:pStyle w:val="Nadpis3"/>
        <w:jc w:val="left"/>
        <w:rPr>
          <w:b/>
          <w:u w:val="single"/>
        </w:rPr>
      </w:pPr>
    </w:p>
    <w:p w:rsidR="00E527E1" w:rsidRDefault="00E527E1" w:rsidP="00F456CF">
      <w:pPr>
        <w:pStyle w:val="Nadpis3"/>
        <w:jc w:val="left"/>
        <w:rPr>
          <w:b/>
          <w:u w:val="single"/>
        </w:rPr>
      </w:pPr>
    </w:p>
    <w:p w:rsidR="00E527E1" w:rsidRDefault="00E527E1" w:rsidP="00F456CF">
      <w:pPr>
        <w:pStyle w:val="Nadpis3"/>
        <w:jc w:val="left"/>
        <w:rPr>
          <w:b/>
          <w:u w:val="single"/>
        </w:rPr>
      </w:pPr>
    </w:p>
    <w:p w:rsidR="00A671A6" w:rsidRDefault="00A671A6" w:rsidP="00A671A6"/>
    <w:p w:rsidR="00A671A6" w:rsidRDefault="00A671A6" w:rsidP="00A671A6"/>
    <w:p w:rsidR="00A671A6" w:rsidRDefault="00A671A6" w:rsidP="00A671A6"/>
    <w:p w:rsidR="00A671A6" w:rsidRDefault="00A671A6" w:rsidP="00A671A6"/>
    <w:p w:rsidR="00A671A6" w:rsidRPr="00A671A6" w:rsidRDefault="00A671A6" w:rsidP="00A671A6"/>
    <w:p w:rsidR="00E527E1" w:rsidRDefault="00E527E1" w:rsidP="00F456CF">
      <w:pPr>
        <w:pStyle w:val="Nadpis3"/>
        <w:jc w:val="left"/>
        <w:rPr>
          <w:b/>
          <w:u w:val="single"/>
        </w:rPr>
      </w:pPr>
    </w:p>
    <w:p w:rsidR="00E527E1" w:rsidRDefault="00E527E1" w:rsidP="00F456CF">
      <w:pPr>
        <w:pStyle w:val="Nadpis3"/>
        <w:jc w:val="left"/>
        <w:rPr>
          <w:b/>
          <w:u w:val="single"/>
        </w:rPr>
      </w:pPr>
    </w:p>
    <w:p w:rsidR="00E527E1" w:rsidRDefault="00E527E1" w:rsidP="00F456CF">
      <w:pPr>
        <w:pStyle w:val="Nadpis3"/>
        <w:jc w:val="left"/>
        <w:rPr>
          <w:b/>
          <w:u w:val="single"/>
        </w:rPr>
      </w:pPr>
    </w:p>
    <w:p w:rsidR="00E527E1" w:rsidRDefault="00E527E1" w:rsidP="00F456CF">
      <w:pPr>
        <w:pStyle w:val="Nadpis3"/>
        <w:jc w:val="left"/>
        <w:rPr>
          <w:b/>
          <w:u w:val="single"/>
        </w:rPr>
      </w:pPr>
    </w:p>
    <w:p w:rsidR="00E527E1" w:rsidRDefault="00E527E1" w:rsidP="00F456CF">
      <w:pPr>
        <w:pStyle w:val="Nadpis3"/>
        <w:jc w:val="left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E527E1" w:rsidRDefault="00E527E1" w:rsidP="00E527E1"/>
    <w:p w:rsidR="00E527E1" w:rsidRPr="00E527E1" w:rsidRDefault="00E527E1" w:rsidP="00E527E1"/>
    <w:p w:rsidR="00E527E1" w:rsidRDefault="00E527E1" w:rsidP="00F456CF">
      <w:pPr>
        <w:pStyle w:val="Nadpis3"/>
        <w:jc w:val="left"/>
        <w:rPr>
          <w:b/>
          <w:u w:val="single"/>
        </w:rPr>
      </w:pPr>
    </w:p>
    <w:p w:rsidR="00E527E1" w:rsidRDefault="00E527E1" w:rsidP="00E527E1"/>
    <w:p w:rsidR="00E527E1" w:rsidRPr="00E527E1" w:rsidRDefault="00E527E1" w:rsidP="00E527E1">
      <w:bookmarkStart w:id="0" w:name="_GoBack"/>
      <w:bookmarkEnd w:id="0"/>
    </w:p>
    <w:p w:rsidR="00F456CF" w:rsidRDefault="00F456CF" w:rsidP="00F456CF">
      <w:pPr>
        <w:pStyle w:val="Nadpis3"/>
        <w:jc w:val="left"/>
        <w:rPr>
          <w:b/>
          <w:u w:val="single"/>
        </w:rPr>
      </w:pPr>
      <w:r>
        <w:rPr>
          <w:b/>
          <w:u w:val="single"/>
        </w:rPr>
        <w:lastRenderedPageBreak/>
        <w:t>Vývojový diagram:</w:t>
      </w:r>
    </w:p>
    <w:p w:rsidR="00635805" w:rsidRDefault="00635805" w:rsidP="00635805"/>
    <w:p w:rsidR="00635805" w:rsidRPr="00635805" w:rsidRDefault="00635805" w:rsidP="00635805"/>
    <w:p w:rsidR="00F456CF" w:rsidRDefault="00635805" w:rsidP="00F456CF">
      <w:r>
        <w:rPr>
          <w:noProof/>
          <w:lang w:eastAsia="ja-JP"/>
        </w:rPr>
        <w:drawing>
          <wp:inline distT="0" distB="0" distL="0" distR="0">
            <wp:extent cx="1724660" cy="3054985"/>
            <wp:effectExtent l="0" t="0" r="8890" b="0"/>
            <wp:docPr id="10" name="Obrázek 10" descr="C:\Users\lukas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6CF" w:rsidRPr="00F456CF" w:rsidRDefault="00F456CF" w:rsidP="00F456CF"/>
    <w:p w:rsidR="00F456CF" w:rsidRDefault="00F456CF" w:rsidP="00F456CF"/>
    <w:p w:rsidR="00F456CF" w:rsidRPr="00F456CF" w:rsidRDefault="00F456CF" w:rsidP="00F456CF"/>
    <w:p w:rsidR="00F456CF" w:rsidRDefault="00F456CF" w:rsidP="00F456CF"/>
    <w:p w:rsidR="00746906" w:rsidRDefault="00746906" w:rsidP="00F456CF"/>
    <w:p w:rsidR="00746906" w:rsidRDefault="00746906" w:rsidP="00746906">
      <w:pPr>
        <w:pStyle w:val="Nadpis3"/>
        <w:jc w:val="left"/>
        <w:rPr>
          <w:b/>
          <w:u w:val="single"/>
        </w:rPr>
      </w:pPr>
      <w:r w:rsidRPr="00746906">
        <w:rPr>
          <w:b/>
          <w:u w:val="single"/>
        </w:rPr>
        <w:t>Zhodnocení</w:t>
      </w:r>
      <w:r>
        <w:rPr>
          <w:b/>
          <w:u w:val="single"/>
        </w:rPr>
        <w:t>:</w:t>
      </w:r>
      <w:r w:rsidR="00E527E1">
        <w:rPr>
          <w:b/>
          <w:u w:val="single"/>
        </w:rPr>
        <w:t xml:space="preserve">  </w:t>
      </w:r>
    </w:p>
    <w:p w:rsidR="00E527E1" w:rsidRPr="00E527E1" w:rsidRDefault="00E527E1" w:rsidP="00E527E1"/>
    <w:p w:rsidR="00E527E1" w:rsidRDefault="00E527E1" w:rsidP="0053770B">
      <w:r>
        <w:t>Pálit čas před maturitou je výsledkem této úlohy z </w:t>
      </w:r>
      <w:proofErr w:type="spellStart"/>
      <w:r>
        <w:t>mit</w:t>
      </w:r>
      <w:proofErr w:type="spellEnd"/>
      <w:r>
        <w:t xml:space="preserve">. Jakožto </w:t>
      </w:r>
      <w:proofErr w:type="spellStart"/>
      <w:r>
        <w:t>dlouhodobkař</w:t>
      </w:r>
      <w:proofErr w:type="spellEnd"/>
      <w:r>
        <w:t xml:space="preserve"> bych radši dělal něco prospěšného. Třeba přípravu na </w:t>
      </w:r>
      <w:proofErr w:type="spellStart"/>
      <w:r>
        <w:t>kpd</w:t>
      </w:r>
      <w:proofErr w:type="spellEnd"/>
      <w:r>
        <w:t xml:space="preserve">. Nebo, na </w:t>
      </w:r>
      <w:proofErr w:type="gramStart"/>
      <w:r>
        <w:t>ústní z vyt</w:t>
      </w:r>
      <w:proofErr w:type="gramEnd"/>
      <w:r>
        <w:t>.</w:t>
      </w:r>
    </w:p>
    <w:p w:rsidR="00E527E1" w:rsidRDefault="00E527E1" w:rsidP="0053770B">
      <w:r>
        <w:t>Vlastně ani moc nevím, jak kód funguje. Hlavně že ho mám hotový.</w:t>
      </w:r>
    </w:p>
    <w:p w:rsidR="00F660BA" w:rsidRDefault="00E527E1" w:rsidP="0053770B">
      <w:r>
        <w:t xml:space="preserve">  </w:t>
      </w:r>
    </w:p>
    <w:p w:rsidR="00707CE3" w:rsidRDefault="00707CE3" w:rsidP="0053770B"/>
    <w:p w:rsidR="00707CE3" w:rsidRPr="00707CE3" w:rsidRDefault="00707CE3" w:rsidP="0053770B">
      <w:pPr>
        <w:rPr>
          <w:rFonts w:ascii="Arial" w:hAnsi="Arial"/>
          <w:b/>
          <w:noProof/>
          <w:sz w:val="40"/>
          <w:u w:val="single"/>
        </w:rPr>
      </w:pPr>
      <w:r>
        <w:rPr>
          <w:rFonts w:ascii="Arial" w:hAnsi="Arial"/>
          <w:b/>
          <w:noProof/>
          <w:sz w:val="40"/>
          <w:u w:val="single"/>
        </w:rPr>
        <w:t>Kó</w:t>
      </w:r>
      <w:r w:rsidRPr="00707CE3">
        <w:rPr>
          <w:rFonts w:ascii="Arial" w:hAnsi="Arial"/>
          <w:b/>
          <w:noProof/>
          <w:sz w:val="40"/>
          <w:u w:val="single"/>
        </w:rPr>
        <w:t>d</w:t>
      </w:r>
    </w:p>
    <w:p w:rsidR="00707CE3" w:rsidRDefault="00707CE3" w:rsidP="0053770B"/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C586C0"/>
          <w:sz w:val="29"/>
          <w:szCs w:val="29"/>
          <w:lang w:eastAsia="ja-JP"/>
        </w:rPr>
        <w:t>#</w:t>
      </w:r>
      <w:proofErr w:type="spellStart"/>
      <w:r w:rsidRPr="00A671A6">
        <w:rPr>
          <w:rFonts w:ascii="Consolas" w:hAnsi="Consolas"/>
          <w:color w:val="C586C0"/>
          <w:sz w:val="29"/>
          <w:szCs w:val="29"/>
          <w:lang w:eastAsia="ja-JP"/>
        </w:rPr>
        <w:t>include</w:t>
      </w:r>
      <w:proofErr w:type="spellEnd"/>
      <w:r w:rsidRPr="00A671A6">
        <w:rPr>
          <w:rFonts w:ascii="Consolas" w:hAnsi="Consolas"/>
          <w:color w:val="569CD6"/>
          <w:sz w:val="29"/>
          <w:szCs w:val="29"/>
          <w:lang w:eastAsia="ja-JP"/>
        </w:rPr>
        <w:t xml:space="preserve"> </w:t>
      </w:r>
      <w:r w:rsidRPr="00A671A6">
        <w:rPr>
          <w:rFonts w:ascii="Consolas" w:hAnsi="Consolas"/>
          <w:color w:val="CE9178"/>
          <w:sz w:val="29"/>
          <w:szCs w:val="29"/>
          <w:lang w:eastAsia="ja-JP"/>
        </w:rPr>
        <w:t>"stm8s.h"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C586C0"/>
          <w:sz w:val="29"/>
          <w:szCs w:val="29"/>
          <w:lang w:eastAsia="ja-JP"/>
        </w:rPr>
        <w:t>#</w:t>
      </w:r>
      <w:proofErr w:type="spellStart"/>
      <w:r w:rsidRPr="00A671A6">
        <w:rPr>
          <w:rFonts w:ascii="Consolas" w:hAnsi="Consolas"/>
          <w:color w:val="C586C0"/>
          <w:sz w:val="29"/>
          <w:szCs w:val="29"/>
          <w:lang w:eastAsia="ja-JP"/>
        </w:rPr>
        <w:t>include</w:t>
      </w:r>
      <w:proofErr w:type="spellEnd"/>
      <w:r w:rsidRPr="00A671A6">
        <w:rPr>
          <w:rFonts w:ascii="Consolas" w:hAnsi="Consolas"/>
          <w:color w:val="569CD6"/>
          <w:sz w:val="29"/>
          <w:szCs w:val="29"/>
          <w:lang w:eastAsia="ja-JP"/>
        </w:rPr>
        <w:t xml:space="preserve"> </w:t>
      </w:r>
      <w:r w:rsidRPr="00A671A6">
        <w:rPr>
          <w:rFonts w:ascii="Consolas" w:hAnsi="Consolas"/>
          <w:color w:val="CE9178"/>
          <w:sz w:val="29"/>
          <w:szCs w:val="29"/>
          <w:lang w:eastAsia="ja-JP"/>
        </w:rPr>
        <w:t>"</w:t>
      </w:r>
      <w:proofErr w:type="spellStart"/>
      <w:r w:rsidRPr="00A671A6">
        <w:rPr>
          <w:rFonts w:ascii="Consolas" w:hAnsi="Consolas"/>
          <w:color w:val="CE9178"/>
          <w:sz w:val="29"/>
          <w:szCs w:val="29"/>
          <w:lang w:eastAsia="ja-JP"/>
        </w:rPr>
        <w:t>milis.h</w:t>
      </w:r>
      <w:proofErr w:type="spellEnd"/>
      <w:r w:rsidRPr="00A671A6">
        <w:rPr>
          <w:rFonts w:ascii="Consolas" w:hAnsi="Consolas"/>
          <w:color w:val="CE9178"/>
          <w:sz w:val="29"/>
          <w:szCs w:val="29"/>
          <w:lang w:eastAsia="ja-JP"/>
        </w:rPr>
        <w:t>"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C586C0"/>
          <w:sz w:val="29"/>
          <w:szCs w:val="29"/>
          <w:lang w:eastAsia="ja-JP"/>
        </w:rPr>
        <w:t>#</w:t>
      </w:r>
      <w:proofErr w:type="spellStart"/>
      <w:r w:rsidRPr="00A671A6">
        <w:rPr>
          <w:rFonts w:ascii="Consolas" w:hAnsi="Consolas"/>
          <w:color w:val="C586C0"/>
          <w:sz w:val="29"/>
          <w:szCs w:val="29"/>
          <w:lang w:eastAsia="ja-JP"/>
        </w:rPr>
        <w:t>include</w:t>
      </w:r>
      <w:proofErr w:type="spellEnd"/>
      <w:r w:rsidRPr="00A671A6">
        <w:rPr>
          <w:rFonts w:ascii="Consolas" w:hAnsi="Consolas"/>
          <w:color w:val="569CD6"/>
          <w:sz w:val="29"/>
          <w:szCs w:val="29"/>
          <w:lang w:eastAsia="ja-JP"/>
        </w:rPr>
        <w:t xml:space="preserve"> </w:t>
      </w:r>
      <w:r w:rsidRPr="00A671A6">
        <w:rPr>
          <w:rFonts w:ascii="Consolas" w:hAnsi="Consolas"/>
          <w:color w:val="CE9178"/>
          <w:sz w:val="29"/>
          <w:szCs w:val="29"/>
          <w:lang w:eastAsia="ja-JP"/>
        </w:rPr>
        <w:t>"stm8_hd44780.h"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C586C0"/>
          <w:sz w:val="29"/>
          <w:szCs w:val="29"/>
          <w:lang w:eastAsia="ja-JP"/>
        </w:rPr>
        <w:t>#</w:t>
      </w:r>
      <w:proofErr w:type="spellStart"/>
      <w:r w:rsidRPr="00A671A6">
        <w:rPr>
          <w:rFonts w:ascii="Consolas" w:hAnsi="Consolas"/>
          <w:color w:val="C586C0"/>
          <w:sz w:val="29"/>
          <w:szCs w:val="29"/>
          <w:lang w:eastAsia="ja-JP"/>
        </w:rPr>
        <w:t>include</w:t>
      </w:r>
      <w:proofErr w:type="spellEnd"/>
      <w:r w:rsidRPr="00A671A6">
        <w:rPr>
          <w:rFonts w:ascii="Consolas" w:hAnsi="Consolas"/>
          <w:color w:val="569CD6"/>
          <w:sz w:val="29"/>
          <w:szCs w:val="29"/>
          <w:lang w:eastAsia="ja-JP"/>
        </w:rPr>
        <w:t xml:space="preserve"> </w:t>
      </w:r>
      <w:r w:rsidRPr="00A671A6">
        <w:rPr>
          <w:rFonts w:ascii="Consolas" w:hAnsi="Consolas"/>
          <w:color w:val="CE9178"/>
          <w:sz w:val="29"/>
          <w:szCs w:val="29"/>
          <w:lang w:eastAsia="ja-JP"/>
        </w:rPr>
        <w:t>"</w:t>
      </w:r>
      <w:proofErr w:type="spellStart"/>
      <w:r w:rsidRPr="00A671A6">
        <w:rPr>
          <w:rFonts w:ascii="Consolas" w:hAnsi="Consolas"/>
          <w:color w:val="CE9178"/>
          <w:sz w:val="29"/>
          <w:szCs w:val="29"/>
          <w:lang w:eastAsia="ja-JP"/>
        </w:rPr>
        <w:t>delay.h</w:t>
      </w:r>
      <w:proofErr w:type="spellEnd"/>
      <w:r w:rsidRPr="00A671A6">
        <w:rPr>
          <w:rFonts w:ascii="Consolas" w:hAnsi="Consolas"/>
          <w:color w:val="CE9178"/>
          <w:sz w:val="29"/>
          <w:szCs w:val="29"/>
          <w:lang w:eastAsia="ja-JP"/>
        </w:rPr>
        <w:t>"</w:t>
      </w:r>
    </w:p>
    <w:p w:rsidR="00A671A6" w:rsidRPr="00A671A6" w:rsidRDefault="00A671A6" w:rsidP="00A671A6">
      <w:pPr>
        <w:shd w:val="clear" w:color="auto" w:fill="1E1E1E"/>
        <w:spacing w:after="290"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br/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proofErr w:type="spellStart"/>
      <w:r w:rsidRPr="00A671A6">
        <w:rPr>
          <w:rFonts w:ascii="Consolas" w:hAnsi="Consolas"/>
          <w:color w:val="569CD6"/>
          <w:sz w:val="29"/>
          <w:szCs w:val="29"/>
          <w:lang w:eastAsia="ja-JP"/>
        </w:rPr>
        <w:t>void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</w:t>
      </w:r>
      <w:proofErr w:type="spellStart"/>
      <w:proofErr w:type="gram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setup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</w:t>
      </w:r>
      <w:proofErr w:type="spellStart"/>
      <w:r w:rsidRPr="00A671A6">
        <w:rPr>
          <w:rFonts w:ascii="Consolas" w:hAnsi="Consolas"/>
          <w:color w:val="569CD6"/>
          <w:sz w:val="29"/>
          <w:szCs w:val="29"/>
          <w:lang w:eastAsia="ja-JP"/>
        </w:rPr>
        <w:t>void</w:t>
      </w:r>
      <w:proofErr w:type="spellEnd"/>
      <w:proofErr w:type="gram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)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{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lastRenderedPageBreak/>
        <w:t xml:space="preserve">    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CLK_HSIPrescalerConfig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(CLK_PRESCALER_HSIDIV1);      </w:t>
      </w:r>
      <w:r w:rsidRPr="00A671A6">
        <w:rPr>
          <w:rFonts w:ascii="Consolas" w:hAnsi="Consolas"/>
          <w:color w:val="6A9955"/>
          <w:sz w:val="29"/>
          <w:szCs w:val="29"/>
          <w:lang w:eastAsia="ja-JP"/>
        </w:rPr>
        <w:t xml:space="preserve">// </w:t>
      </w:r>
      <w:proofErr w:type="spellStart"/>
      <w:r w:rsidRPr="00A671A6">
        <w:rPr>
          <w:rFonts w:ascii="Consolas" w:hAnsi="Consolas"/>
          <w:color w:val="6A9955"/>
          <w:sz w:val="29"/>
          <w:szCs w:val="29"/>
          <w:lang w:eastAsia="ja-JP"/>
        </w:rPr>
        <w:t>taktovani</w:t>
      </w:r>
      <w:proofErr w:type="spellEnd"/>
      <w:r w:rsidRPr="00A671A6">
        <w:rPr>
          <w:rFonts w:ascii="Consolas" w:hAnsi="Consolas"/>
          <w:color w:val="6A9955"/>
          <w:sz w:val="29"/>
          <w:szCs w:val="29"/>
          <w:lang w:eastAsia="ja-JP"/>
        </w:rPr>
        <w:t xml:space="preserve"> MCU na 16MHz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lcd_init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(); </w:t>
      </w:r>
      <w:r w:rsidRPr="00A671A6">
        <w:rPr>
          <w:rFonts w:ascii="Consolas" w:hAnsi="Consolas"/>
          <w:color w:val="6A9955"/>
          <w:sz w:val="29"/>
          <w:szCs w:val="29"/>
          <w:lang w:eastAsia="ja-JP"/>
        </w:rPr>
        <w:t>//inicializace LCD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init_milis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(); </w:t>
      </w:r>
      <w:r w:rsidRPr="00A671A6">
        <w:rPr>
          <w:rFonts w:ascii="Consolas" w:hAnsi="Consolas"/>
          <w:color w:val="6A9955"/>
          <w:sz w:val="29"/>
          <w:szCs w:val="29"/>
          <w:lang w:eastAsia="ja-JP"/>
        </w:rPr>
        <w:t xml:space="preserve">//inicializace </w:t>
      </w:r>
      <w:proofErr w:type="spellStart"/>
      <w:r w:rsidRPr="00A671A6">
        <w:rPr>
          <w:rFonts w:ascii="Consolas" w:hAnsi="Consolas"/>
          <w:color w:val="6A9955"/>
          <w:sz w:val="29"/>
          <w:szCs w:val="29"/>
          <w:lang w:eastAsia="ja-JP"/>
        </w:rPr>
        <w:t>milis</w:t>
      </w:r>
      <w:proofErr w:type="spellEnd"/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GPIO_Init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(GPIOC,GPIO_PIN_3,GPIO_MODE_OUT_PP_LOW_SLOW); </w:t>
      </w:r>
      <w:r w:rsidRPr="00A671A6">
        <w:rPr>
          <w:rFonts w:ascii="Consolas" w:hAnsi="Consolas"/>
          <w:color w:val="6A9955"/>
          <w:sz w:val="29"/>
          <w:szCs w:val="29"/>
          <w:lang w:eastAsia="ja-JP"/>
        </w:rPr>
        <w:t xml:space="preserve">// nastavíme PC5 jako výstup typu </w:t>
      </w:r>
      <w:proofErr w:type="spellStart"/>
      <w:r w:rsidRPr="00A671A6">
        <w:rPr>
          <w:rFonts w:ascii="Consolas" w:hAnsi="Consolas"/>
          <w:color w:val="6A9955"/>
          <w:sz w:val="29"/>
          <w:szCs w:val="29"/>
          <w:lang w:eastAsia="ja-JP"/>
        </w:rPr>
        <w:t>push-pull</w:t>
      </w:r>
      <w:proofErr w:type="spellEnd"/>
      <w:r w:rsidRPr="00A671A6">
        <w:rPr>
          <w:rFonts w:ascii="Consolas" w:hAnsi="Consolas"/>
          <w:color w:val="6A9955"/>
          <w:sz w:val="29"/>
          <w:szCs w:val="29"/>
          <w:lang w:eastAsia="ja-JP"/>
        </w:rPr>
        <w:t xml:space="preserve"> (</w:t>
      </w:r>
      <w:proofErr w:type="spellStart"/>
      <w:r w:rsidRPr="00A671A6">
        <w:rPr>
          <w:rFonts w:ascii="Consolas" w:hAnsi="Consolas"/>
          <w:color w:val="6A9955"/>
          <w:sz w:val="29"/>
          <w:szCs w:val="29"/>
          <w:lang w:eastAsia="ja-JP"/>
        </w:rPr>
        <w:t>LEDka</w:t>
      </w:r>
      <w:proofErr w:type="spellEnd"/>
      <w:r w:rsidRPr="00A671A6">
        <w:rPr>
          <w:rFonts w:ascii="Consolas" w:hAnsi="Consolas"/>
          <w:color w:val="6A9955"/>
          <w:sz w:val="29"/>
          <w:szCs w:val="29"/>
          <w:lang w:eastAsia="ja-JP"/>
        </w:rPr>
        <w:t>)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GPIO_Init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(GPIOE, GPIO_PIN_4,GPIO_MODE_IN_FL_NO_IT); </w:t>
      </w:r>
      <w:r w:rsidRPr="00A671A6">
        <w:rPr>
          <w:rFonts w:ascii="Consolas" w:hAnsi="Consolas"/>
          <w:color w:val="6A9955"/>
          <w:sz w:val="29"/>
          <w:szCs w:val="29"/>
          <w:lang w:eastAsia="ja-JP"/>
        </w:rPr>
        <w:t>// nastavíme PE4 jako vstup (tlačítko)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GPIO_Init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(GPIOC,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                 ((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GPIO_Pin_TypeDef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)(GPIO_PIN_1 | GPIO_PIN_2)),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             GPIO_MODE_IN_PU_NO_IT); </w:t>
      </w:r>
      <w:r w:rsidRPr="00A671A6">
        <w:rPr>
          <w:rFonts w:ascii="Consolas" w:hAnsi="Consolas"/>
          <w:color w:val="6A9955"/>
          <w:sz w:val="29"/>
          <w:szCs w:val="29"/>
          <w:lang w:eastAsia="ja-JP"/>
        </w:rPr>
        <w:t xml:space="preserve">//inicializace pinů C1 a C2 pro </w:t>
      </w:r>
      <w:proofErr w:type="spellStart"/>
      <w:r w:rsidRPr="00A671A6">
        <w:rPr>
          <w:rFonts w:ascii="Consolas" w:hAnsi="Consolas"/>
          <w:color w:val="6A9955"/>
          <w:sz w:val="29"/>
          <w:szCs w:val="29"/>
          <w:lang w:eastAsia="ja-JP"/>
        </w:rPr>
        <w:t>enkoder</w:t>
      </w:r>
      <w:proofErr w:type="spellEnd"/>
      <w:r w:rsidRPr="00A671A6">
        <w:rPr>
          <w:rFonts w:ascii="Consolas" w:hAnsi="Consolas"/>
          <w:color w:val="6A9955"/>
          <w:sz w:val="29"/>
          <w:szCs w:val="29"/>
          <w:lang w:eastAsia="ja-JP"/>
        </w:rPr>
        <w:t xml:space="preserve"> 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r w:rsidRPr="00A671A6">
        <w:rPr>
          <w:rFonts w:ascii="Consolas" w:hAnsi="Consolas"/>
          <w:color w:val="DCDCAA"/>
          <w:sz w:val="29"/>
          <w:szCs w:val="29"/>
          <w:lang w:eastAsia="ja-JP"/>
        </w:rPr>
        <w:t>TIM1_DeInit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();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r w:rsidRPr="00A671A6">
        <w:rPr>
          <w:rFonts w:ascii="Consolas" w:hAnsi="Consolas"/>
          <w:color w:val="DCDCAA"/>
          <w:sz w:val="29"/>
          <w:szCs w:val="29"/>
          <w:lang w:eastAsia="ja-JP"/>
        </w:rPr>
        <w:t>TIM1_TimeBaseInit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(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8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, TIM1_COUNTERMODE_UP,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60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,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8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); </w:t>
      </w:r>
      <w:r w:rsidRPr="00A671A6">
        <w:rPr>
          <w:rFonts w:ascii="Consolas" w:hAnsi="Consolas"/>
          <w:color w:val="6A9955"/>
          <w:sz w:val="29"/>
          <w:szCs w:val="29"/>
          <w:lang w:eastAsia="ja-JP"/>
        </w:rPr>
        <w:t xml:space="preserve">//inicializace </w:t>
      </w:r>
      <w:proofErr w:type="spellStart"/>
      <w:r w:rsidRPr="00A671A6">
        <w:rPr>
          <w:rFonts w:ascii="Consolas" w:hAnsi="Consolas"/>
          <w:color w:val="6A9955"/>
          <w:sz w:val="29"/>
          <w:szCs w:val="29"/>
          <w:lang w:eastAsia="ja-JP"/>
        </w:rPr>
        <w:t>enkoderu</w:t>
      </w:r>
      <w:proofErr w:type="spellEnd"/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r w:rsidRPr="00A671A6">
        <w:rPr>
          <w:rFonts w:ascii="Consolas" w:hAnsi="Consolas"/>
          <w:color w:val="DCDCAA"/>
          <w:sz w:val="29"/>
          <w:szCs w:val="29"/>
          <w:lang w:eastAsia="ja-JP"/>
        </w:rPr>
        <w:t>TIM1_EncoderInterfaceConfig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(TIM1_ENCODERMODE_TI12,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                                 TIM1_ICPOLARITY_FALLING,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                                 TIM1_ICPOLARITY_FALLING);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   </w:t>
      </w:r>
      <w:r w:rsidRPr="00A671A6">
        <w:rPr>
          <w:rFonts w:ascii="Consolas" w:hAnsi="Consolas"/>
          <w:color w:val="DCDCAA"/>
          <w:sz w:val="29"/>
          <w:szCs w:val="29"/>
          <w:lang w:eastAsia="ja-JP"/>
        </w:rPr>
        <w:t>TIM1_Cmd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(ENABLE);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}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proofErr w:type="spellStart"/>
      <w:r w:rsidRPr="00A671A6">
        <w:rPr>
          <w:rFonts w:ascii="Consolas" w:hAnsi="Consolas"/>
          <w:color w:val="569CD6"/>
          <w:sz w:val="29"/>
          <w:szCs w:val="29"/>
          <w:lang w:eastAsia="ja-JP"/>
        </w:rPr>
        <w:t>void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</w:t>
      </w:r>
      <w:proofErr w:type="gram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signalizace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(</w:t>
      </w:r>
      <w:proofErr w:type="spellStart"/>
      <w:r w:rsidRPr="00A671A6">
        <w:rPr>
          <w:rFonts w:ascii="Consolas" w:hAnsi="Consolas"/>
          <w:color w:val="569CD6"/>
          <w:sz w:val="29"/>
          <w:szCs w:val="29"/>
          <w:lang w:eastAsia="ja-JP"/>
        </w:rPr>
        <w:t>void</w:t>
      </w:r>
      <w:proofErr w:type="spellEnd"/>
      <w:proofErr w:type="gram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) </w:t>
      </w:r>
      <w:r w:rsidRPr="00A671A6">
        <w:rPr>
          <w:rFonts w:ascii="Consolas" w:hAnsi="Consolas"/>
          <w:color w:val="6A9955"/>
          <w:sz w:val="29"/>
          <w:szCs w:val="29"/>
          <w:lang w:eastAsia="ja-JP"/>
        </w:rPr>
        <w:t xml:space="preserve">//funkce která bude signalizovat konec odpočtu blikáním </w:t>
      </w:r>
      <w:proofErr w:type="spellStart"/>
      <w:r w:rsidRPr="00A671A6">
        <w:rPr>
          <w:rFonts w:ascii="Consolas" w:hAnsi="Consolas"/>
          <w:color w:val="6A9955"/>
          <w:sz w:val="29"/>
          <w:szCs w:val="29"/>
          <w:lang w:eastAsia="ja-JP"/>
        </w:rPr>
        <w:t>ledkou</w:t>
      </w:r>
      <w:proofErr w:type="spellEnd"/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{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r w:rsidRPr="00A671A6">
        <w:rPr>
          <w:rFonts w:ascii="Consolas" w:hAnsi="Consolas"/>
          <w:color w:val="569CD6"/>
          <w:sz w:val="29"/>
          <w:szCs w:val="29"/>
          <w:lang w:eastAsia="ja-JP"/>
        </w:rPr>
        <w:t>uint8_t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signalizace_hodnota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=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10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; </w:t>
      </w:r>
      <w:r w:rsidRPr="00A671A6">
        <w:rPr>
          <w:rFonts w:ascii="Consolas" w:hAnsi="Consolas"/>
          <w:color w:val="6A9955"/>
          <w:sz w:val="29"/>
          <w:szCs w:val="29"/>
          <w:lang w:eastAsia="ja-JP"/>
        </w:rPr>
        <w:t>// proměnné pro blikání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r w:rsidRPr="00A671A6">
        <w:rPr>
          <w:rFonts w:ascii="Consolas" w:hAnsi="Consolas"/>
          <w:color w:val="569CD6"/>
          <w:sz w:val="29"/>
          <w:szCs w:val="29"/>
          <w:lang w:eastAsia="ja-JP"/>
        </w:rPr>
        <w:t>uint32_t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time3 = 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milis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(); </w:t>
      </w:r>
      <w:r w:rsidRPr="00A671A6">
        <w:rPr>
          <w:rFonts w:ascii="Consolas" w:hAnsi="Consolas"/>
          <w:color w:val="6A9955"/>
          <w:sz w:val="29"/>
          <w:szCs w:val="29"/>
          <w:lang w:eastAsia="ja-JP"/>
        </w:rPr>
        <w:t>// proměnné pro blikání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proofErr w:type="spellStart"/>
      <w:r w:rsidRPr="00A671A6">
        <w:rPr>
          <w:rFonts w:ascii="Consolas" w:hAnsi="Consolas"/>
          <w:color w:val="C586C0"/>
          <w:sz w:val="29"/>
          <w:szCs w:val="29"/>
          <w:lang w:eastAsia="ja-JP"/>
        </w:rPr>
        <w:t>while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signalizace_hodnota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){ </w:t>
      </w:r>
      <w:r w:rsidRPr="00A671A6">
        <w:rPr>
          <w:rFonts w:ascii="Consolas" w:hAnsi="Consolas"/>
          <w:color w:val="6A9955"/>
          <w:sz w:val="29"/>
          <w:szCs w:val="29"/>
          <w:lang w:eastAsia="ja-JP"/>
        </w:rPr>
        <w:t xml:space="preserve">//každý cyklus se </w:t>
      </w:r>
      <w:proofErr w:type="gramStart"/>
      <w:r w:rsidRPr="00A671A6">
        <w:rPr>
          <w:rFonts w:ascii="Consolas" w:hAnsi="Consolas"/>
          <w:color w:val="6A9955"/>
          <w:sz w:val="29"/>
          <w:szCs w:val="29"/>
          <w:lang w:eastAsia="ja-JP"/>
        </w:rPr>
        <w:t>kontroluje jestli</w:t>
      </w:r>
      <w:proofErr w:type="gramEnd"/>
      <w:r w:rsidRPr="00A671A6">
        <w:rPr>
          <w:rFonts w:ascii="Consolas" w:hAnsi="Consolas"/>
          <w:color w:val="6A9955"/>
          <w:sz w:val="29"/>
          <w:szCs w:val="29"/>
          <w:lang w:eastAsia="ja-JP"/>
        </w:rPr>
        <w:t xml:space="preserve"> uběhlo 300ms pokud ano tak se </w:t>
      </w:r>
      <w:proofErr w:type="spellStart"/>
      <w:r w:rsidRPr="00A671A6">
        <w:rPr>
          <w:rFonts w:ascii="Consolas" w:hAnsi="Consolas"/>
          <w:color w:val="6A9955"/>
          <w:sz w:val="29"/>
          <w:szCs w:val="29"/>
          <w:lang w:eastAsia="ja-JP"/>
        </w:rPr>
        <w:t>reverzne</w:t>
      </w:r>
      <w:proofErr w:type="spellEnd"/>
      <w:r w:rsidRPr="00A671A6">
        <w:rPr>
          <w:rFonts w:ascii="Consolas" w:hAnsi="Consolas"/>
          <w:color w:val="6A9955"/>
          <w:sz w:val="29"/>
          <w:szCs w:val="29"/>
          <w:lang w:eastAsia="ja-JP"/>
        </w:rPr>
        <w:t xml:space="preserve"> pin a odečte se </w:t>
      </w:r>
      <w:proofErr w:type="spellStart"/>
      <w:r w:rsidRPr="00A671A6">
        <w:rPr>
          <w:rFonts w:ascii="Consolas" w:hAnsi="Consolas"/>
          <w:color w:val="6A9955"/>
          <w:sz w:val="29"/>
          <w:szCs w:val="29"/>
          <w:lang w:eastAsia="ja-JP"/>
        </w:rPr>
        <w:t>zbývajicí</w:t>
      </w:r>
      <w:proofErr w:type="spellEnd"/>
      <w:r w:rsidRPr="00A671A6">
        <w:rPr>
          <w:rFonts w:ascii="Consolas" w:hAnsi="Consolas"/>
          <w:color w:val="6A9955"/>
          <w:sz w:val="29"/>
          <w:szCs w:val="29"/>
          <w:lang w:eastAsia="ja-JP"/>
        </w:rPr>
        <w:t xml:space="preserve"> počet kroků                       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            </w:t>
      </w:r>
      <w:proofErr w:type="spellStart"/>
      <w:r w:rsidRPr="00A671A6">
        <w:rPr>
          <w:rFonts w:ascii="Consolas" w:hAnsi="Consolas"/>
          <w:color w:val="C586C0"/>
          <w:sz w:val="29"/>
          <w:szCs w:val="29"/>
          <w:lang w:eastAsia="ja-JP"/>
        </w:rPr>
        <w:t>if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(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milis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() - time3 &gt;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300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) {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                time3 = 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milis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();                  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                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GPIO_WriteReverse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(GPIOC,GPIO_PIN_3);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                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signalizace_hodnota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-=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1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                }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    }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}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proofErr w:type="spellStart"/>
      <w:r w:rsidRPr="00A671A6">
        <w:rPr>
          <w:rFonts w:ascii="Consolas" w:hAnsi="Consolas"/>
          <w:color w:val="569CD6"/>
          <w:sz w:val="29"/>
          <w:szCs w:val="29"/>
          <w:lang w:eastAsia="ja-JP"/>
        </w:rPr>
        <w:t>void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lcd_print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</w:t>
      </w:r>
      <w:proofErr w:type="spellStart"/>
      <w:r w:rsidRPr="00A671A6">
        <w:rPr>
          <w:rFonts w:ascii="Consolas" w:hAnsi="Consolas"/>
          <w:color w:val="569CD6"/>
          <w:sz w:val="29"/>
          <w:szCs w:val="29"/>
          <w:lang w:eastAsia="ja-JP"/>
        </w:rPr>
        <w:t>unsigned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</w:t>
      </w:r>
      <w:proofErr w:type="spellStart"/>
      <w:r w:rsidRPr="00A671A6">
        <w:rPr>
          <w:rFonts w:ascii="Consolas" w:hAnsi="Consolas"/>
          <w:color w:val="569CD6"/>
          <w:sz w:val="29"/>
          <w:szCs w:val="29"/>
          <w:lang w:eastAsia="ja-JP"/>
        </w:rPr>
        <w:t>char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</w:t>
      </w:r>
      <w:proofErr w:type="spellStart"/>
      <w:r w:rsidRPr="00A671A6">
        <w:rPr>
          <w:rFonts w:ascii="Consolas" w:hAnsi="Consolas"/>
          <w:color w:val="9CDCFE"/>
          <w:sz w:val="29"/>
          <w:szCs w:val="29"/>
          <w:lang w:eastAsia="ja-JP"/>
        </w:rPr>
        <w:t>x_pos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, </w:t>
      </w:r>
      <w:proofErr w:type="spellStart"/>
      <w:r w:rsidRPr="00A671A6">
        <w:rPr>
          <w:rFonts w:ascii="Consolas" w:hAnsi="Consolas"/>
          <w:color w:val="569CD6"/>
          <w:sz w:val="29"/>
          <w:szCs w:val="29"/>
          <w:lang w:eastAsia="ja-JP"/>
        </w:rPr>
        <w:t>unsigned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</w:t>
      </w:r>
      <w:proofErr w:type="spellStart"/>
      <w:r w:rsidRPr="00A671A6">
        <w:rPr>
          <w:rFonts w:ascii="Consolas" w:hAnsi="Consolas"/>
          <w:color w:val="569CD6"/>
          <w:sz w:val="29"/>
          <w:szCs w:val="29"/>
          <w:lang w:eastAsia="ja-JP"/>
        </w:rPr>
        <w:t>char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</w:t>
      </w:r>
      <w:proofErr w:type="spellStart"/>
      <w:r w:rsidRPr="00A671A6">
        <w:rPr>
          <w:rFonts w:ascii="Consolas" w:hAnsi="Consolas"/>
          <w:color w:val="9CDCFE"/>
          <w:sz w:val="29"/>
          <w:szCs w:val="29"/>
          <w:lang w:eastAsia="ja-JP"/>
        </w:rPr>
        <w:t>y_pos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, </w:t>
      </w:r>
      <w:proofErr w:type="spellStart"/>
      <w:r w:rsidRPr="00A671A6">
        <w:rPr>
          <w:rFonts w:ascii="Consolas" w:hAnsi="Consolas"/>
          <w:color w:val="569CD6"/>
          <w:sz w:val="29"/>
          <w:szCs w:val="29"/>
          <w:lang w:eastAsia="ja-JP"/>
        </w:rPr>
        <w:t>unsigned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</w:t>
      </w:r>
      <w:proofErr w:type="spellStart"/>
      <w:r w:rsidRPr="00A671A6">
        <w:rPr>
          <w:rFonts w:ascii="Consolas" w:hAnsi="Consolas"/>
          <w:color w:val="569CD6"/>
          <w:sz w:val="29"/>
          <w:szCs w:val="29"/>
          <w:lang w:eastAsia="ja-JP"/>
        </w:rPr>
        <w:t>int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</w:t>
      </w:r>
      <w:proofErr w:type="spellStart"/>
      <w:r w:rsidRPr="00A671A6">
        <w:rPr>
          <w:rFonts w:ascii="Consolas" w:hAnsi="Consolas"/>
          <w:color w:val="9CDCFE"/>
          <w:sz w:val="29"/>
          <w:szCs w:val="29"/>
          <w:lang w:eastAsia="ja-JP"/>
        </w:rPr>
        <w:t>value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) </w:t>
      </w:r>
      <w:r w:rsidRPr="00A671A6">
        <w:rPr>
          <w:rFonts w:ascii="Consolas" w:hAnsi="Consolas"/>
          <w:color w:val="6A9955"/>
          <w:sz w:val="29"/>
          <w:szCs w:val="29"/>
          <w:lang w:eastAsia="ja-JP"/>
        </w:rPr>
        <w:t>//funkce pro vypisování čísel na LCD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{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       </w:t>
      </w:r>
      <w:proofErr w:type="spellStart"/>
      <w:r w:rsidRPr="00A671A6">
        <w:rPr>
          <w:rFonts w:ascii="Consolas" w:hAnsi="Consolas"/>
          <w:color w:val="569CD6"/>
          <w:sz w:val="29"/>
          <w:szCs w:val="29"/>
          <w:lang w:eastAsia="ja-JP"/>
        </w:rPr>
        <w:t>char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</w:t>
      </w:r>
      <w:proofErr w:type="spellStart"/>
      <w:r w:rsidRPr="00A671A6">
        <w:rPr>
          <w:rFonts w:ascii="Consolas" w:hAnsi="Consolas"/>
          <w:color w:val="9CDCFE"/>
          <w:sz w:val="29"/>
          <w:szCs w:val="29"/>
          <w:lang w:eastAsia="ja-JP"/>
        </w:rPr>
        <w:t>tmp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[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4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] = {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0x20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, </w:t>
      </w:r>
      <w:proofErr w:type="gramStart"/>
      <w:r w:rsidRPr="00A671A6">
        <w:rPr>
          <w:rFonts w:ascii="Consolas" w:hAnsi="Consolas"/>
          <w:color w:val="B5CEA8"/>
          <w:sz w:val="29"/>
          <w:szCs w:val="29"/>
          <w:lang w:eastAsia="ja-JP"/>
        </w:rPr>
        <w:t>0x20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, </w:t>
      </w:r>
      <w:r w:rsidRPr="00A671A6">
        <w:rPr>
          <w:rFonts w:ascii="Consolas" w:hAnsi="Consolas"/>
          <w:color w:val="CE9178"/>
          <w:sz w:val="29"/>
          <w:szCs w:val="29"/>
          <w:lang w:eastAsia="ja-JP"/>
        </w:rPr>
        <w:t>'</w:t>
      </w:r>
      <w:r w:rsidRPr="00A671A6">
        <w:rPr>
          <w:rFonts w:ascii="Consolas" w:hAnsi="Consolas"/>
          <w:color w:val="D7BA7D"/>
          <w:sz w:val="29"/>
          <w:szCs w:val="29"/>
          <w:lang w:eastAsia="ja-JP"/>
        </w:rPr>
        <w:t>\0</w:t>
      </w:r>
      <w:r w:rsidRPr="00A671A6">
        <w:rPr>
          <w:rFonts w:ascii="Consolas" w:hAnsi="Consolas"/>
          <w:color w:val="CE9178"/>
          <w:sz w:val="29"/>
          <w:szCs w:val="29"/>
          <w:lang w:eastAsia="ja-JP"/>
        </w:rPr>
        <w:t>'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} ;</w:t>
      </w:r>
      <w:proofErr w:type="gramEnd"/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       </w:t>
      </w:r>
      <w:proofErr w:type="spellStart"/>
      <w:r w:rsidRPr="00A671A6">
        <w:rPr>
          <w:rFonts w:ascii="Consolas" w:hAnsi="Consolas"/>
          <w:color w:val="9CDCFE"/>
          <w:sz w:val="29"/>
          <w:szCs w:val="29"/>
          <w:lang w:eastAsia="ja-JP"/>
        </w:rPr>
        <w:t>tmp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[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] = (((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value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/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10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) %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10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) +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0x30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);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       </w:t>
      </w:r>
      <w:proofErr w:type="spellStart"/>
      <w:r w:rsidRPr="00A671A6">
        <w:rPr>
          <w:rFonts w:ascii="Consolas" w:hAnsi="Consolas"/>
          <w:color w:val="9CDCFE"/>
          <w:sz w:val="29"/>
          <w:szCs w:val="29"/>
          <w:lang w:eastAsia="ja-JP"/>
        </w:rPr>
        <w:t>tmp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[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1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] = ((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value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%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10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) +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0x30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);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       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lcd_gotoxy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x_pos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, 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y_pos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);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       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lcd_puts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tmp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);  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}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proofErr w:type="spellStart"/>
      <w:r w:rsidRPr="00A671A6">
        <w:rPr>
          <w:rFonts w:ascii="Consolas" w:hAnsi="Consolas"/>
          <w:color w:val="569CD6"/>
          <w:sz w:val="29"/>
          <w:szCs w:val="29"/>
          <w:lang w:eastAsia="ja-JP"/>
        </w:rPr>
        <w:t>int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</w:t>
      </w:r>
      <w:proofErr w:type="spellStart"/>
      <w:proofErr w:type="gram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main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</w:t>
      </w:r>
      <w:proofErr w:type="spellStart"/>
      <w:r w:rsidRPr="00A671A6">
        <w:rPr>
          <w:rFonts w:ascii="Consolas" w:hAnsi="Consolas"/>
          <w:color w:val="569CD6"/>
          <w:sz w:val="29"/>
          <w:szCs w:val="29"/>
          <w:lang w:eastAsia="ja-JP"/>
        </w:rPr>
        <w:t>void</w:t>
      </w:r>
      <w:proofErr w:type="spellEnd"/>
      <w:proofErr w:type="gram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)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{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r w:rsidRPr="00A671A6">
        <w:rPr>
          <w:rFonts w:ascii="Consolas" w:hAnsi="Consolas"/>
          <w:color w:val="569CD6"/>
          <w:sz w:val="29"/>
          <w:szCs w:val="29"/>
          <w:lang w:eastAsia="ja-JP"/>
        </w:rPr>
        <w:t>uint32_t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time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=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; </w:t>
      </w:r>
      <w:r w:rsidRPr="00A671A6">
        <w:rPr>
          <w:rFonts w:ascii="Consolas" w:hAnsi="Consolas"/>
          <w:color w:val="6A9955"/>
          <w:sz w:val="29"/>
          <w:szCs w:val="29"/>
          <w:lang w:eastAsia="ja-JP"/>
        </w:rPr>
        <w:t>//inicializace proměnných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r w:rsidRPr="00A671A6">
        <w:rPr>
          <w:rFonts w:ascii="Consolas" w:hAnsi="Consolas"/>
          <w:color w:val="569CD6"/>
          <w:sz w:val="29"/>
          <w:szCs w:val="29"/>
          <w:lang w:eastAsia="ja-JP"/>
        </w:rPr>
        <w:t>uint32_t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time2 =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proofErr w:type="spellStart"/>
      <w:r w:rsidRPr="00A671A6">
        <w:rPr>
          <w:rFonts w:ascii="Consolas" w:hAnsi="Consolas"/>
          <w:color w:val="569CD6"/>
          <w:sz w:val="29"/>
          <w:szCs w:val="29"/>
          <w:lang w:eastAsia="ja-JP"/>
        </w:rPr>
        <w:t>unsigned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</w:t>
      </w:r>
      <w:proofErr w:type="spellStart"/>
      <w:r w:rsidRPr="00A671A6">
        <w:rPr>
          <w:rFonts w:ascii="Consolas" w:hAnsi="Consolas"/>
          <w:color w:val="569CD6"/>
          <w:sz w:val="29"/>
          <w:szCs w:val="29"/>
          <w:lang w:eastAsia="ja-JP"/>
        </w:rPr>
        <w:t>int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present_value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=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0x0000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proofErr w:type="spellStart"/>
      <w:r w:rsidRPr="00A671A6">
        <w:rPr>
          <w:rFonts w:ascii="Consolas" w:hAnsi="Consolas"/>
          <w:color w:val="569CD6"/>
          <w:sz w:val="29"/>
          <w:szCs w:val="29"/>
          <w:lang w:eastAsia="ja-JP"/>
        </w:rPr>
        <w:t>unsigned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</w:t>
      </w:r>
      <w:proofErr w:type="spellStart"/>
      <w:r w:rsidRPr="00A671A6">
        <w:rPr>
          <w:rFonts w:ascii="Consolas" w:hAnsi="Consolas"/>
          <w:color w:val="569CD6"/>
          <w:sz w:val="29"/>
          <w:szCs w:val="29"/>
          <w:lang w:eastAsia="ja-JP"/>
        </w:rPr>
        <w:t>int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previous_value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=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0x0001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r w:rsidRPr="00A671A6">
        <w:rPr>
          <w:rFonts w:ascii="Consolas" w:hAnsi="Consolas"/>
          <w:color w:val="569CD6"/>
          <w:sz w:val="29"/>
          <w:szCs w:val="29"/>
          <w:lang w:eastAsia="ja-JP"/>
        </w:rPr>
        <w:t>uint8_t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tlacitko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=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proofErr w:type="spellStart"/>
      <w:proofErr w:type="gram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setup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();</w:t>
      </w:r>
      <w:proofErr w:type="gramEnd"/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lcd_gotoxy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,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);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lcd_puts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</w:t>
      </w:r>
      <w:r w:rsidRPr="00A671A6">
        <w:rPr>
          <w:rFonts w:ascii="Consolas" w:hAnsi="Consolas"/>
          <w:color w:val="CE9178"/>
          <w:sz w:val="29"/>
          <w:szCs w:val="29"/>
          <w:lang w:eastAsia="ja-JP"/>
        </w:rPr>
        <w:t>"nastaveny"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);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lcd_gotoxy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,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1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);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lcd_puts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</w:t>
      </w:r>
      <w:r w:rsidRPr="00A671A6">
        <w:rPr>
          <w:rFonts w:ascii="Consolas" w:hAnsi="Consolas"/>
          <w:color w:val="CE9178"/>
          <w:sz w:val="29"/>
          <w:szCs w:val="29"/>
          <w:lang w:eastAsia="ja-JP"/>
        </w:rPr>
        <w:t>"</w:t>
      </w:r>
      <w:proofErr w:type="spellStart"/>
      <w:r w:rsidRPr="00A671A6">
        <w:rPr>
          <w:rFonts w:ascii="Consolas" w:hAnsi="Consolas"/>
          <w:color w:val="CE9178"/>
          <w:sz w:val="29"/>
          <w:szCs w:val="29"/>
          <w:lang w:eastAsia="ja-JP"/>
        </w:rPr>
        <w:t>zbyvajici</w:t>
      </w:r>
      <w:proofErr w:type="spellEnd"/>
      <w:r w:rsidRPr="00A671A6">
        <w:rPr>
          <w:rFonts w:ascii="Consolas" w:hAnsi="Consolas"/>
          <w:color w:val="CE9178"/>
          <w:sz w:val="29"/>
          <w:szCs w:val="29"/>
          <w:lang w:eastAsia="ja-JP"/>
        </w:rPr>
        <w:t>"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); </w:t>
      </w:r>
      <w:r w:rsidRPr="00A671A6">
        <w:rPr>
          <w:rFonts w:ascii="Consolas" w:hAnsi="Consolas"/>
          <w:color w:val="6A9955"/>
          <w:sz w:val="29"/>
          <w:szCs w:val="29"/>
          <w:lang w:eastAsia="ja-JP"/>
        </w:rPr>
        <w:t>//vypsání textu na LCD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</w:t>
      </w:r>
      <w:proofErr w:type="spellStart"/>
      <w:r w:rsidRPr="00A671A6">
        <w:rPr>
          <w:rFonts w:ascii="Consolas" w:hAnsi="Consolas"/>
          <w:color w:val="C586C0"/>
          <w:sz w:val="29"/>
          <w:szCs w:val="29"/>
          <w:lang w:eastAsia="ja-JP"/>
        </w:rPr>
        <w:t>while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(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1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) {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    </w:t>
      </w:r>
      <w:proofErr w:type="spellStart"/>
      <w:r w:rsidRPr="00A671A6">
        <w:rPr>
          <w:rFonts w:ascii="Consolas" w:hAnsi="Consolas"/>
          <w:color w:val="C586C0"/>
          <w:sz w:val="29"/>
          <w:szCs w:val="29"/>
          <w:lang w:eastAsia="ja-JP"/>
        </w:rPr>
        <w:t>if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GPIO_ReadInputPin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(GPIOE,GPIO_PIN_4)==RESET){ </w:t>
      </w:r>
      <w:r w:rsidRPr="00A671A6">
        <w:rPr>
          <w:rFonts w:ascii="Consolas" w:hAnsi="Consolas"/>
          <w:color w:val="6A9955"/>
          <w:sz w:val="29"/>
          <w:szCs w:val="29"/>
          <w:lang w:eastAsia="ja-JP"/>
        </w:rPr>
        <w:t xml:space="preserve">//při stisknutí tlačítka se vezme hodnota co je na </w:t>
      </w:r>
      <w:proofErr w:type="spellStart"/>
      <w:r w:rsidRPr="00A671A6">
        <w:rPr>
          <w:rFonts w:ascii="Consolas" w:hAnsi="Consolas"/>
          <w:color w:val="6A9955"/>
          <w:sz w:val="29"/>
          <w:szCs w:val="29"/>
          <w:lang w:eastAsia="ja-JP"/>
        </w:rPr>
        <w:t>enkoderu</w:t>
      </w:r>
      <w:proofErr w:type="spellEnd"/>
      <w:r w:rsidRPr="00A671A6">
        <w:rPr>
          <w:rFonts w:ascii="Consolas" w:hAnsi="Consolas"/>
          <w:color w:val="6A9955"/>
          <w:sz w:val="29"/>
          <w:szCs w:val="29"/>
          <w:lang w:eastAsia="ja-JP"/>
        </w:rPr>
        <w:t xml:space="preserve"> a pak se spustí stopky s tím časem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        time2 = 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milis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();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        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time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= 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present_value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*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1000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        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tlacitko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=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1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        </w:t>
      </w:r>
      <w:proofErr w:type="spellStart"/>
      <w:r w:rsidRPr="00A671A6">
        <w:rPr>
          <w:rFonts w:ascii="Consolas" w:hAnsi="Consolas"/>
          <w:color w:val="C586C0"/>
          <w:sz w:val="29"/>
          <w:szCs w:val="29"/>
          <w:lang w:eastAsia="ja-JP"/>
        </w:rPr>
        <w:t>while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tlacitko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){ </w:t>
      </w:r>
      <w:r w:rsidRPr="00A671A6">
        <w:rPr>
          <w:rFonts w:ascii="Consolas" w:hAnsi="Consolas"/>
          <w:color w:val="6A9955"/>
          <w:sz w:val="29"/>
          <w:szCs w:val="29"/>
          <w:lang w:eastAsia="ja-JP"/>
        </w:rPr>
        <w:t>//</w:t>
      </w:r>
      <w:proofErr w:type="spellStart"/>
      <w:r w:rsidRPr="00A671A6">
        <w:rPr>
          <w:rFonts w:ascii="Consolas" w:hAnsi="Consolas"/>
          <w:color w:val="6A9955"/>
          <w:sz w:val="29"/>
          <w:szCs w:val="29"/>
          <w:lang w:eastAsia="ja-JP"/>
        </w:rPr>
        <w:t>loop</w:t>
      </w:r>
      <w:proofErr w:type="spellEnd"/>
      <w:r w:rsidRPr="00A671A6">
        <w:rPr>
          <w:rFonts w:ascii="Consolas" w:hAnsi="Consolas"/>
          <w:color w:val="6A9955"/>
          <w:sz w:val="29"/>
          <w:szCs w:val="29"/>
          <w:lang w:eastAsia="ja-JP"/>
        </w:rPr>
        <w:t xml:space="preserve"> se opakuje tak </w:t>
      </w:r>
      <w:proofErr w:type="gramStart"/>
      <w:r w:rsidRPr="00A671A6">
        <w:rPr>
          <w:rFonts w:ascii="Consolas" w:hAnsi="Consolas"/>
          <w:color w:val="6A9955"/>
          <w:sz w:val="29"/>
          <w:szCs w:val="29"/>
          <w:lang w:eastAsia="ja-JP"/>
        </w:rPr>
        <w:t>dlouho dokud</w:t>
      </w:r>
      <w:proofErr w:type="gramEnd"/>
      <w:r w:rsidRPr="00A671A6">
        <w:rPr>
          <w:rFonts w:ascii="Consolas" w:hAnsi="Consolas"/>
          <w:color w:val="6A9955"/>
          <w:sz w:val="29"/>
          <w:szCs w:val="29"/>
          <w:lang w:eastAsia="ja-JP"/>
        </w:rPr>
        <w:t xml:space="preserve"> nedojede čas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            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lcd_print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12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,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1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, ((time2 + 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time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) - 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milis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()) /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1000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);                            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            </w:t>
      </w:r>
      <w:proofErr w:type="spellStart"/>
      <w:r w:rsidRPr="00A671A6">
        <w:rPr>
          <w:rFonts w:ascii="Consolas" w:hAnsi="Consolas"/>
          <w:color w:val="C586C0"/>
          <w:sz w:val="29"/>
          <w:szCs w:val="29"/>
          <w:lang w:eastAsia="ja-JP"/>
        </w:rPr>
        <w:t>if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(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milis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() - time2 &gt; 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time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) {                    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lastRenderedPageBreak/>
        <w:t xml:space="preserve">                    </w:t>
      </w:r>
      <w:proofErr w:type="gram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signalizace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();</w:t>
      </w:r>
      <w:proofErr w:type="gramEnd"/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                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tlacitko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=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                }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            }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        }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6A9955"/>
          <w:sz w:val="29"/>
          <w:szCs w:val="29"/>
          <w:lang w:eastAsia="ja-JP"/>
        </w:rPr>
        <w:t xml:space="preserve">//získávání aktuální hodnoty z </w:t>
      </w:r>
      <w:proofErr w:type="spellStart"/>
      <w:r w:rsidRPr="00A671A6">
        <w:rPr>
          <w:rFonts w:ascii="Consolas" w:hAnsi="Consolas"/>
          <w:color w:val="6A9955"/>
          <w:sz w:val="29"/>
          <w:szCs w:val="29"/>
          <w:lang w:eastAsia="ja-JP"/>
        </w:rPr>
        <w:t>enkoderu</w:t>
      </w:r>
      <w:proofErr w:type="spellEnd"/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    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present_value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= </w:t>
      </w:r>
      <w:r w:rsidRPr="00A671A6">
        <w:rPr>
          <w:rFonts w:ascii="Consolas" w:hAnsi="Consolas"/>
          <w:color w:val="DCDCAA"/>
          <w:sz w:val="29"/>
          <w:szCs w:val="29"/>
          <w:lang w:eastAsia="ja-JP"/>
        </w:rPr>
        <w:t>TIM1_GetCounter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>();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    </w:t>
      </w:r>
      <w:proofErr w:type="spellStart"/>
      <w:r w:rsidRPr="00A671A6">
        <w:rPr>
          <w:rFonts w:ascii="Consolas" w:hAnsi="Consolas"/>
          <w:color w:val="C586C0"/>
          <w:sz w:val="29"/>
          <w:szCs w:val="29"/>
          <w:lang w:eastAsia="ja-JP"/>
        </w:rPr>
        <w:t>if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</w:t>
      </w:r>
      <w:proofErr w:type="spellStart"/>
      <w:proofErr w:type="gram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present_value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!= 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previous_value</w:t>
      </w:r>
      <w:proofErr w:type="spellEnd"/>
      <w:proofErr w:type="gram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)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        {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        </w:t>
      </w:r>
      <w:proofErr w:type="spellStart"/>
      <w:r w:rsidRPr="00A671A6">
        <w:rPr>
          <w:rFonts w:ascii="Consolas" w:hAnsi="Consolas"/>
          <w:color w:val="DCDCAA"/>
          <w:sz w:val="29"/>
          <w:szCs w:val="29"/>
          <w:lang w:eastAsia="ja-JP"/>
        </w:rPr>
        <w:t>lcd_print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(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12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, </w:t>
      </w:r>
      <w:r w:rsidRPr="00A671A6">
        <w:rPr>
          <w:rFonts w:ascii="Consolas" w:hAnsi="Consolas"/>
          <w:color w:val="B5CEA8"/>
          <w:sz w:val="29"/>
          <w:szCs w:val="29"/>
          <w:lang w:eastAsia="ja-JP"/>
        </w:rPr>
        <w:t>0</w:t>
      </w: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, 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present_value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);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        }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        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previous_value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 xml:space="preserve"> = </w:t>
      </w:r>
      <w:proofErr w:type="spellStart"/>
      <w:r w:rsidRPr="00A671A6">
        <w:rPr>
          <w:rFonts w:ascii="Consolas" w:hAnsi="Consolas"/>
          <w:color w:val="D4D4D4"/>
          <w:sz w:val="29"/>
          <w:szCs w:val="29"/>
          <w:lang w:eastAsia="ja-JP"/>
        </w:rPr>
        <w:t>present_value</w:t>
      </w:r>
      <w:proofErr w:type="spellEnd"/>
      <w:r w:rsidRPr="00A671A6">
        <w:rPr>
          <w:rFonts w:ascii="Consolas" w:hAnsi="Consolas"/>
          <w:color w:val="D4D4D4"/>
          <w:sz w:val="29"/>
          <w:szCs w:val="29"/>
          <w:lang w:eastAsia="ja-JP"/>
        </w:rPr>
        <w:t>;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    }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D4D4D4"/>
          <w:sz w:val="29"/>
          <w:szCs w:val="29"/>
          <w:lang w:eastAsia="ja-JP"/>
        </w:rPr>
        <w:t>}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6A9955"/>
          <w:sz w:val="29"/>
          <w:szCs w:val="29"/>
          <w:lang w:eastAsia="ja-JP"/>
        </w:rPr>
        <w:t>/*-------------------------------  </w:t>
      </w:r>
      <w:proofErr w:type="spellStart"/>
      <w:r w:rsidRPr="00A671A6">
        <w:rPr>
          <w:rFonts w:ascii="Consolas" w:hAnsi="Consolas"/>
          <w:color w:val="6A9955"/>
          <w:sz w:val="29"/>
          <w:szCs w:val="29"/>
          <w:lang w:eastAsia="ja-JP"/>
        </w:rPr>
        <w:t>Assert</w:t>
      </w:r>
      <w:proofErr w:type="spellEnd"/>
      <w:r w:rsidRPr="00A671A6">
        <w:rPr>
          <w:rFonts w:ascii="Consolas" w:hAnsi="Consolas"/>
          <w:color w:val="6A9955"/>
          <w:sz w:val="29"/>
          <w:szCs w:val="29"/>
          <w:lang w:eastAsia="ja-JP"/>
        </w:rPr>
        <w:t xml:space="preserve"> -----------------------------------*/</w:t>
      </w:r>
    </w:p>
    <w:p w:rsidR="00A671A6" w:rsidRPr="00A671A6" w:rsidRDefault="00A671A6" w:rsidP="00A671A6">
      <w:pPr>
        <w:shd w:val="clear" w:color="auto" w:fill="1E1E1E"/>
        <w:spacing w:line="390" w:lineRule="atLeast"/>
        <w:rPr>
          <w:rFonts w:ascii="Consolas" w:hAnsi="Consolas"/>
          <w:color w:val="D4D4D4"/>
          <w:sz w:val="29"/>
          <w:szCs w:val="29"/>
          <w:lang w:eastAsia="ja-JP"/>
        </w:rPr>
      </w:pPr>
      <w:r w:rsidRPr="00A671A6">
        <w:rPr>
          <w:rFonts w:ascii="Consolas" w:hAnsi="Consolas"/>
          <w:color w:val="C586C0"/>
          <w:sz w:val="29"/>
          <w:szCs w:val="29"/>
          <w:lang w:eastAsia="ja-JP"/>
        </w:rPr>
        <w:t>#</w:t>
      </w:r>
      <w:proofErr w:type="spellStart"/>
      <w:r w:rsidRPr="00A671A6">
        <w:rPr>
          <w:rFonts w:ascii="Consolas" w:hAnsi="Consolas"/>
          <w:color w:val="C586C0"/>
          <w:sz w:val="29"/>
          <w:szCs w:val="29"/>
          <w:lang w:eastAsia="ja-JP"/>
        </w:rPr>
        <w:t>include</w:t>
      </w:r>
      <w:proofErr w:type="spellEnd"/>
      <w:r w:rsidRPr="00A671A6">
        <w:rPr>
          <w:rFonts w:ascii="Consolas" w:hAnsi="Consolas"/>
          <w:color w:val="569CD6"/>
          <w:sz w:val="29"/>
          <w:szCs w:val="29"/>
          <w:lang w:eastAsia="ja-JP"/>
        </w:rPr>
        <w:t xml:space="preserve"> </w:t>
      </w:r>
      <w:r w:rsidRPr="00A671A6">
        <w:rPr>
          <w:rFonts w:ascii="Consolas" w:hAnsi="Consolas"/>
          <w:color w:val="CE9178"/>
          <w:sz w:val="29"/>
          <w:szCs w:val="29"/>
          <w:lang w:eastAsia="ja-JP"/>
        </w:rPr>
        <w:t>"__</w:t>
      </w:r>
      <w:proofErr w:type="spellStart"/>
      <w:r w:rsidRPr="00A671A6">
        <w:rPr>
          <w:rFonts w:ascii="Consolas" w:hAnsi="Consolas"/>
          <w:color w:val="CE9178"/>
          <w:sz w:val="29"/>
          <w:szCs w:val="29"/>
          <w:lang w:eastAsia="ja-JP"/>
        </w:rPr>
        <w:t>assert</w:t>
      </w:r>
      <w:proofErr w:type="spellEnd"/>
      <w:r w:rsidRPr="00A671A6">
        <w:rPr>
          <w:rFonts w:ascii="Consolas" w:hAnsi="Consolas"/>
          <w:color w:val="CE9178"/>
          <w:sz w:val="29"/>
          <w:szCs w:val="29"/>
          <w:lang w:eastAsia="ja-JP"/>
        </w:rPr>
        <w:t>__.h"</w:t>
      </w:r>
    </w:p>
    <w:p w:rsidR="00707CE3" w:rsidRPr="00F456CF" w:rsidRDefault="00707CE3" w:rsidP="00707CE3"/>
    <w:sectPr w:rsidR="00707CE3" w:rsidRPr="00F456CF" w:rsidSect="001B2FA9">
      <w:footerReference w:type="default" r:id="rId9"/>
      <w:pgSz w:w="11906" w:h="16838"/>
      <w:pgMar w:top="851" w:right="851" w:bottom="851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097" w:rsidRDefault="00C87097">
      <w:r>
        <w:separator/>
      </w:r>
    </w:p>
  </w:endnote>
  <w:endnote w:type="continuationSeparator" w:id="0">
    <w:p w:rsidR="00C87097" w:rsidRDefault="00C87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oronto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Aardvark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14"/>
      <w:gridCol w:w="1614"/>
      <w:gridCol w:w="2614"/>
      <w:gridCol w:w="2614"/>
    </w:tblGrid>
    <w:tr w:rsidR="00E527E1">
      <w:trPr>
        <w:trHeight w:val="400"/>
      </w:trPr>
      <w:tc>
        <w:tcPr>
          <w:tcW w:w="3614" w:type="dxa"/>
          <w:vAlign w:val="center"/>
        </w:tcPr>
        <w:p w:rsidR="00E527E1" w:rsidRDefault="00E527E1" w:rsidP="00007449">
          <w:pPr>
            <w:pStyle w:val="Zpat"/>
            <w:jc w:val="center"/>
          </w:pPr>
          <w:r>
            <w:t>Jméno: Lukáš Balog</w:t>
          </w:r>
        </w:p>
      </w:tc>
      <w:tc>
        <w:tcPr>
          <w:tcW w:w="1614" w:type="dxa"/>
          <w:vAlign w:val="center"/>
        </w:tcPr>
        <w:p w:rsidR="00E527E1" w:rsidRDefault="00E527E1">
          <w:pPr>
            <w:pStyle w:val="Zpat"/>
            <w:jc w:val="center"/>
          </w:pPr>
          <w:r>
            <w:t>Třída: 3B</w:t>
          </w:r>
        </w:p>
      </w:tc>
      <w:tc>
        <w:tcPr>
          <w:tcW w:w="2614" w:type="dxa"/>
          <w:vAlign w:val="center"/>
        </w:tcPr>
        <w:p w:rsidR="00E527E1" w:rsidRDefault="00E527E1" w:rsidP="00EA2DFB">
          <w:pPr>
            <w:pStyle w:val="Zpat"/>
            <w:jc w:val="center"/>
          </w:pPr>
          <w:r>
            <w:t>Číslo protokolu: 201-3R</w:t>
          </w:r>
        </w:p>
      </w:tc>
      <w:tc>
        <w:tcPr>
          <w:tcW w:w="2614" w:type="dxa"/>
          <w:vAlign w:val="center"/>
        </w:tcPr>
        <w:p w:rsidR="00E527E1" w:rsidRDefault="00E527E1" w:rsidP="003C3F30">
          <w:pPr>
            <w:pStyle w:val="Zpat"/>
            <w:jc w:val="center"/>
          </w:pPr>
          <w:r>
            <w:t xml:space="preserve">List: </w:t>
          </w:r>
          <w:r>
            <w:rPr>
              <w:rStyle w:val="slostrnky"/>
            </w:rPr>
            <w:fldChar w:fldCharType="begin"/>
          </w:r>
          <w:r>
            <w:rPr>
              <w:rStyle w:val="slostrnky"/>
            </w:rPr>
            <w:instrText xml:space="preserve"> PAGE </w:instrText>
          </w:r>
          <w:r>
            <w:rPr>
              <w:rStyle w:val="slostrnky"/>
            </w:rPr>
            <w:fldChar w:fldCharType="separate"/>
          </w:r>
          <w:r w:rsidR="001E439E">
            <w:rPr>
              <w:rStyle w:val="slostrnky"/>
              <w:noProof/>
            </w:rPr>
            <w:t>2</w:t>
          </w:r>
          <w:r>
            <w:rPr>
              <w:rStyle w:val="slostrnky"/>
            </w:rPr>
            <w:fldChar w:fldCharType="end"/>
          </w:r>
          <w:r w:rsidR="001E439E">
            <w:rPr>
              <w:rStyle w:val="slostrnky"/>
            </w:rPr>
            <w:t>/6</w:t>
          </w:r>
        </w:p>
      </w:tc>
    </w:tr>
  </w:tbl>
  <w:p w:rsidR="00E527E1" w:rsidRDefault="00E527E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097" w:rsidRDefault="00C87097">
      <w:r>
        <w:separator/>
      </w:r>
    </w:p>
  </w:footnote>
  <w:footnote w:type="continuationSeparator" w:id="0">
    <w:p w:rsidR="00C87097" w:rsidRDefault="00C87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5F55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7D48FF"/>
    <w:multiLevelType w:val="multilevel"/>
    <w:tmpl w:val="2828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B17F4D"/>
    <w:multiLevelType w:val="singleLevel"/>
    <w:tmpl w:val="69C06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 w15:restartNumberingAfterBreak="0">
    <w:nsid w:val="15CD0814"/>
    <w:multiLevelType w:val="hybridMultilevel"/>
    <w:tmpl w:val="43E04380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894268"/>
    <w:multiLevelType w:val="hybridMultilevel"/>
    <w:tmpl w:val="94F03AA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684BC4"/>
    <w:multiLevelType w:val="singleLevel"/>
    <w:tmpl w:val="68A4F0A6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6" w15:restartNumberingAfterBreak="0">
    <w:nsid w:val="1B9D03FE"/>
    <w:multiLevelType w:val="multilevel"/>
    <w:tmpl w:val="BE00AEBC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7" w15:restartNumberingAfterBreak="0">
    <w:nsid w:val="1BB7702A"/>
    <w:multiLevelType w:val="hybridMultilevel"/>
    <w:tmpl w:val="B338FFB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E50933"/>
    <w:multiLevelType w:val="hybridMultilevel"/>
    <w:tmpl w:val="1172CA5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F62B86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0" w15:restartNumberingAfterBreak="0">
    <w:nsid w:val="29E44FB3"/>
    <w:multiLevelType w:val="hybridMultilevel"/>
    <w:tmpl w:val="911A1D5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615520"/>
    <w:multiLevelType w:val="hybridMultilevel"/>
    <w:tmpl w:val="6C4627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420D4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3C5488A"/>
    <w:multiLevelType w:val="hybridMultilevel"/>
    <w:tmpl w:val="922889C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367262"/>
    <w:multiLevelType w:val="singleLevel"/>
    <w:tmpl w:val="F3BE48E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</w:abstractNum>
  <w:abstractNum w:abstractNumId="15" w15:restartNumberingAfterBreak="0">
    <w:nsid w:val="45F052D7"/>
    <w:multiLevelType w:val="hybridMultilevel"/>
    <w:tmpl w:val="8B48C72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685848"/>
    <w:multiLevelType w:val="hybridMultilevel"/>
    <w:tmpl w:val="9E023FD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867BF"/>
    <w:multiLevelType w:val="hybridMultilevel"/>
    <w:tmpl w:val="97BC85F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CA04D3"/>
    <w:multiLevelType w:val="singleLevel"/>
    <w:tmpl w:val="902693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4F540401"/>
    <w:multiLevelType w:val="hybridMultilevel"/>
    <w:tmpl w:val="17D25676"/>
    <w:lvl w:ilvl="0" w:tplc="D8B2B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12D6982"/>
    <w:multiLevelType w:val="hybridMultilevel"/>
    <w:tmpl w:val="FAECD06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3953AB"/>
    <w:multiLevelType w:val="hybridMultilevel"/>
    <w:tmpl w:val="23189A88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8EA5C1F"/>
    <w:multiLevelType w:val="hybridMultilevel"/>
    <w:tmpl w:val="BC2EB49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F6464"/>
    <w:multiLevelType w:val="hybridMultilevel"/>
    <w:tmpl w:val="5F8E278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125043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D420A2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D7223A9"/>
    <w:multiLevelType w:val="hybridMultilevel"/>
    <w:tmpl w:val="59301B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C11B9"/>
    <w:multiLevelType w:val="hybridMultilevel"/>
    <w:tmpl w:val="347002E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E569B5"/>
    <w:multiLevelType w:val="singleLevel"/>
    <w:tmpl w:val="8D905EEA"/>
    <w:lvl w:ilvl="0">
      <w:start w:val="1"/>
      <w:numFmt w:val="decimal"/>
      <w:pStyle w:val="Styl1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29" w15:restartNumberingAfterBreak="0">
    <w:nsid w:val="64F97695"/>
    <w:multiLevelType w:val="hybridMultilevel"/>
    <w:tmpl w:val="EDECFD6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DE1351"/>
    <w:multiLevelType w:val="singleLevel"/>
    <w:tmpl w:val="68A4F0A6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31" w15:restartNumberingAfterBreak="0">
    <w:nsid w:val="6994168A"/>
    <w:multiLevelType w:val="hybridMultilevel"/>
    <w:tmpl w:val="A4EEBFA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42552"/>
    <w:multiLevelType w:val="hybridMultilevel"/>
    <w:tmpl w:val="D30614A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5E6D98"/>
    <w:multiLevelType w:val="hybridMultilevel"/>
    <w:tmpl w:val="60A4058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4516A6"/>
    <w:multiLevelType w:val="hybridMultilevel"/>
    <w:tmpl w:val="2BD288A0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1023018"/>
    <w:multiLevelType w:val="hybridMultilevel"/>
    <w:tmpl w:val="991A137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FB3DB7"/>
    <w:multiLevelType w:val="multilevel"/>
    <w:tmpl w:val="A2226E8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AE0F1D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4"/>
  </w:num>
  <w:num w:numId="4">
    <w:abstractNumId w:val="25"/>
  </w:num>
  <w:num w:numId="5">
    <w:abstractNumId w:val="1"/>
  </w:num>
  <w:num w:numId="6">
    <w:abstractNumId w:val="28"/>
  </w:num>
  <w:num w:numId="7">
    <w:abstractNumId w:val="6"/>
  </w:num>
  <w:num w:numId="8">
    <w:abstractNumId w:val="9"/>
  </w:num>
  <w:num w:numId="9">
    <w:abstractNumId w:val="37"/>
  </w:num>
  <w:num w:numId="10">
    <w:abstractNumId w:val="36"/>
  </w:num>
  <w:num w:numId="11">
    <w:abstractNumId w:val="5"/>
  </w:num>
  <w:num w:numId="12">
    <w:abstractNumId w:val="30"/>
  </w:num>
  <w:num w:numId="13">
    <w:abstractNumId w:val="14"/>
  </w:num>
  <w:num w:numId="14">
    <w:abstractNumId w:val="12"/>
  </w:num>
  <w:num w:numId="15">
    <w:abstractNumId w:val="18"/>
  </w:num>
  <w:num w:numId="16">
    <w:abstractNumId w:val="19"/>
  </w:num>
  <w:num w:numId="17">
    <w:abstractNumId w:val="11"/>
  </w:num>
  <w:num w:numId="18">
    <w:abstractNumId w:val="23"/>
  </w:num>
  <w:num w:numId="19">
    <w:abstractNumId w:val="34"/>
  </w:num>
  <w:num w:numId="20">
    <w:abstractNumId w:val="32"/>
  </w:num>
  <w:num w:numId="21">
    <w:abstractNumId w:val="13"/>
  </w:num>
  <w:num w:numId="22">
    <w:abstractNumId w:val="16"/>
  </w:num>
  <w:num w:numId="23">
    <w:abstractNumId w:val="27"/>
  </w:num>
  <w:num w:numId="24">
    <w:abstractNumId w:val="21"/>
  </w:num>
  <w:num w:numId="25">
    <w:abstractNumId w:val="7"/>
  </w:num>
  <w:num w:numId="26">
    <w:abstractNumId w:val="20"/>
  </w:num>
  <w:num w:numId="27">
    <w:abstractNumId w:val="31"/>
  </w:num>
  <w:num w:numId="28">
    <w:abstractNumId w:val="26"/>
  </w:num>
  <w:num w:numId="29">
    <w:abstractNumId w:val="35"/>
  </w:num>
  <w:num w:numId="30">
    <w:abstractNumId w:val="3"/>
  </w:num>
  <w:num w:numId="31">
    <w:abstractNumId w:val="33"/>
  </w:num>
  <w:num w:numId="32">
    <w:abstractNumId w:val="4"/>
  </w:num>
  <w:num w:numId="33">
    <w:abstractNumId w:val="8"/>
  </w:num>
  <w:num w:numId="34">
    <w:abstractNumId w:val="15"/>
  </w:num>
  <w:num w:numId="35">
    <w:abstractNumId w:val="17"/>
  </w:num>
  <w:num w:numId="36">
    <w:abstractNumId w:val="22"/>
  </w:num>
  <w:num w:numId="37">
    <w:abstractNumId w:val="29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903"/>
    <w:rsid w:val="00000F1B"/>
    <w:rsid w:val="000047E2"/>
    <w:rsid w:val="00007449"/>
    <w:rsid w:val="00025BDA"/>
    <w:rsid w:val="00032557"/>
    <w:rsid w:val="000723F9"/>
    <w:rsid w:val="00074573"/>
    <w:rsid w:val="00083189"/>
    <w:rsid w:val="00085E07"/>
    <w:rsid w:val="000871F7"/>
    <w:rsid w:val="000875D7"/>
    <w:rsid w:val="000915C7"/>
    <w:rsid w:val="000922A0"/>
    <w:rsid w:val="00093B81"/>
    <w:rsid w:val="000A7C22"/>
    <w:rsid w:val="000B4668"/>
    <w:rsid w:val="000C1188"/>
    <w:rsid w:val="000C1F8F"/>
    <w:rsid w:val="000C6375"/>
    <w:rsid w:val="000C76B8"/>
    <w:rsid w:val="000E25BC"/>
    <w:rsid w:val="00101196"/>
    <w:rsid w:val="001055B3"/>
    <w:rsid w:val="001161B8"/>
    <w:rsid w:val="0012100E"/>
    <w:rsid w:val="001276D0"/>
    <w:rsid w:val="00130326"/>
    <w:rsid w:val="001400CB"/>
    <w:rsid w:val="00144BDC"/>
    <w:rsid w:val="00146AA5"/>
    <w:rsid w:val="00150F67"/>
    <w:rsid w:val="00151775"/>
    <w:rsid w:val="00156DF7"/>
    <w:rsid w:val="00165927"/>
    <w:rsid w:val="00170290"/>
    <w:rsid w:val="001709BA"/>
    <w:rsid w:val="0019061E"/>
    <w:rsid w:val="00193915"/>
    <w:rsid w:val="001B2FA9"/>
    <w:rsid w:val="001C0386"/>
    <w:rsid w:val="001D7B35"/>
    <w:rsid w:val="001E439E"/>
    <w:rsid w:val="001E4EDF"/>
    <w:rsid w:val="00201C23"/>
    <w:rsid w:val="002025CA"/>
    <w:rsid w:val="00205BA7"/>
    <w:rsid w:val="00205CE0"/>
    <w:rsid w:val="00206B9B"/>
    <w:rsid w:val="00207422"/>
    <w:rsid w:val="0021254E"/>
    <w:rsid w:val="002150D4"/>
    <w:rsid w:val="0022361B"/>
    <w:rsid w:val="00226909"/>
    <w:rsid w:val="00232163"/>
    <w:rsid w:val="002334A4"/>
    <w:rsid w:val="002434E1"/>
    <w:rsid w:val="00246374"/>
    <w:rsid w:val="00251AF7"/>
    <w:rsid w:val="00256F36"/>
    <w:rsid w:val="00263731"/>
    <w:rsid w:val="00265A14"/>
    <w:rsid w:val="00270DB0"/>
    <w:rsid w:val="00274643"/>
    <w:rsid w:val="0028376F"/>
    <w:rsid w:val="00284B49"/>
    <w:rsid w:val="00284F5F"/>
    <w:rsid w:val="002877D3"/>
    <w:rsid w:val="00287C2D"/>
    <w:rsid w:val="0029014D"/>
    <w:rsid w:val="002903E5"/>
    <w:rsid w:val="00292B97"/>
    <w:rsid w:val="002A3277"/>
    <w:rsid w:val="002B1D9D"/>
    <w:rsid w:val="002C06C5"/>
    <w:rsid w:val="002C0F38"/>
    <w:rsid w:val="002D292A"/>
    <w:rsid w:val="002D367F"/>
    <w:rsid w:val="002E3658"/>
    <w:rsid w:val="002E519D"/>
    <w:rsid w:val="002E7FED"/>
    <w:rsid w:val="002F091A"/>
    <w:rsid w:val="002F131A"/>
    <w:rsid w:val="002F50DD"/>
    <w:rsid w:val="002F760E"/>
    <w:rsid w:val="00302613"/>
    <w:rsid w:val="00317FD5"/>
    <w:rsid w:val="0032345B"/>
    <w:rsid w:val="00344659"/>
    <w:rsid w:val="00372940"/>
    <w:rsid w:val="00377990"/>
    <w:rsid w:val="003827F7"/>
    <w:rsid w:val="003B4FE0"/>
    <w:rsid w:val="003C0377"/>
    <w:rsid w:val="003C14C5"/>
    <w:rsid w:val="003C3F30"/>
    <w:rsid w:val="003D1E7E"/>
    <w:rsid w:val="003D7052"/>
    <w:rsid w:val="003E25D2"/>
    <w:rsid w:val="003E3899"/>
    <w:rsid w:val="003F03AE"/>
    <w:rsid w:val="00406872"/>
    <w:rsid w:val="00425FDE"/>
    <w:rsid w:val="00426867"/>
    <w:rsid w:val="00447B63"/>
    <w:rsid w:val="00451012"/>
    <w:rsid w:val="0045156F"/>
    <w:rsid w:val="00457631"/>
    <w:rsid w:val="00464BBC"/>
    <w:rsid w:val="0047203F"/>
    <w:rsid w:val="00472950"/>
    <w:rsid w:val="00485A1E"/>
    <w:rsid w:val="00496784"/>
    <w:rsid w:val="004A1A79"/>
    <w:rsid w:val="004A55A0"/>
    <w:rsid w:val="004A68F7"/>
    <w:rsid w:val="004C5972"/>
    <w:rsid w:val="004D3D6C"/>
    <w:rsid w:val="004E3A9E"/>
    <w:rsid w:val="004E7B8E"/>
    <w:rsid w:val="004F30F2"/>
    <w:rsid w:val="005017D1"/>
    <w:rsid w:val="00507C2B"/>
    <w:rsid w:val="005121A8"/>
    <w:rsid w:val="00513808"/>
    <w:rsid w:val="0051537C"/>
    <w:rsid w:val="00516903"/>
    <w:rsid w:val="0053770B"/>
    <w:rsid w:val="00540D7F"/>
    <w:rsid w:val="00553166"/>
    <w:rsid w:val="00562CED"/>
    <w:rsid w:val="00563830"/>
    <w:rsid w:val="00564474"/>
    <w:rsid w:val="0056474D"/>
    <w:rsid w:val="00597701"/>
    <w:rsid w:val="005A08CF"/>
    <w:rsid w:val="005A7E90"/>
    <w:rsid w:val="005B3841"/>
    <w:rsid w:val="005B4131"/>
    <w:rsid w:val="005B4538"/>
    <w:rsid w:val="00602A7B"/>
    <w:rsid w:val="00620DE6"/>
    <w:rsid w:val="006339EE"/>
    <w:rsid w:val="00635805"/>
    <w:rsid w:val="00636A38"/>
    <w:rsid w:val="00642B86"/>
    <w:rsid w:val="00653814"/>
    <w:rsid w:val="00663AB0"/>
    <w:rsid w:val="00665C93"/>
    <w:rsid w:val="006B31CF"/>
    <w:rsid w:val="006B761D"/>
    <w:rsid w:val="006B7819"/>
    <w:rsid w:val="006C5FE2"/>
    <w:rsid w:val="006D3AB3"/>
    <w:rsid w:val="006D5D4C"/>
    <w:rsid w:val="006E5209"/>
    <w:rsid w:val="006F0C29"/>
    <w:rsid w:val="006F3357"/>
    <w:rsid w:val="006F6703"/>
    <w:rsid w:val="00700ABB"/>
    <w:rsid w:val="00706C50"/>
    <w:rsid w:val="00707CE3"/>
    <w:rsid w:val="00720733"/>
    <w:rsid w:val="00727AAA"/>
    <w:rsid w:val="00735FD1"/>
    <w:rsid w:val="00746906"/>
    <w:rsid w:val="00755989"/>
    <w:rsid w:val="0076195B"/>
    <w:rsid w:val="00773E1F"/>
    <w:rsid w:val="00774AF0"/>
    <w:rsid w:val="007835DF"/>
    <w:rsid w:val="00792439"/>
    <w:rsid w:val="007961DE"/>
    <w:rsid w:val="007A6AF3"/>
    <w:rsid w:val="007C30B9"/>
    <w:rsid w:val="007C3380"/>
    <w:rsid w:val="007D2897"/>
    <w:rsid w:val="007E20A3"/>
    <w:rsid w:val="007E30CB"/>
    <w:rsid w:val="007F0473"/>
    <w:rsid w:val="007F3A71"/>
    <w:rsid w:val="00802D30"/>
    <w:rsid w:val="00811E4A"/>
    <w:rsid w:val="00823037"/>
    <w:rsid w:val="00836B71"/>
    <w:rsid w:val="00845199"/>
    <w:rsid w:val="00861B9D"/>
    <w:rsid w:val="0086268A"/>
    <w:rsid w:val="008631C2"/>
    <w:rsid w:val="00872728"/>
    <w:rsid w:val="0088797C"/>
    <w:rsid w:val="008969F1"/>
    <w:rsid w:val="008A571D"/>
    <w:rsid w:val="008B606B"/>
    <w:rsid w:val="008C58E7"/>
    <w:rsid w:val="008E371F"/>
    <w:rsid w:val="008E3D19"/>
    <w:rsid w:val="008F121D"/>
    <w:rsid w:val="008F2BA2"/>
    <w:rsid w:val="008F76CB"/>
    <w:rsid w:val="009051F8"/>
    <w:rsid w:val="00912364"/>
    <w:rsid w:val="009153E7"/>
    <w:rsid w:val="00917F51"/>
    <w:rsid w:val="00921296"/>
    <w:rsid w:val="00946409"/>
    <w:rsid w:val="009470B3"/>
    <w:rsid w:val="009512AD"/>
    <w:rsid w:val="00957395"/>
    <w:rsid w:val="009778AE"/>
    <w:rsid w:val="0098128C"/>
    <w:rsid w:val="009825B9"/>
    <w:rsid w:val="00984E98"/>
    <w:rsid w:val="0099624D"/>
    <w:rsid w:val="009A42AA"/>
    <w:rsid w:val="009B15E5"/>
    <w:rsid w:val="009B3B25"/>
    <w:rsid w:val="009C2392"/>
    <w:rsid w:val="009D25BA"/>
    <w:rsid w:val="009D5AF6"/>
    <w:rsid w:val="009E41FD"/>
    <w:rsid w:val="009E5BFE"/>
    <w:rsid w:val="00A11384"/>
    <w:rsid w:val="00A21B5D"/>
    <w:rsid w:val="00A305BE"/>
    <w:rsid w:val="00A31256"/>
    <w:rsid w:val="00A46BA4"/>
    <w:rsid w:val="00A46D58"/>
    <w:rsid w:val="00A551C6"/>
    <w:rsid w:val="00A5582D"/>
    <w:rsid w:val="00A57671"/>
    <w:rsid w:val="00A605F8"/>
    <w:rsid w:val="00A65285"/>
    <w:rsid w:val="00A65E42"/>
    <w:rsid w:val="00A671A6"/>
    <w:rsid w:val="00A678C7"/>
    <w:rsid w:val="00A72ECA"/>
    <w:rsid w:val="00A8188C"/>
    <w:rsid w:val="00A87375"/>
    <w:rsid w:val="00A959CF"/>
    <w:rsid w:val="00AB1737"/>
    <w:rsid w:val="00AB1FE3"/>
    <w:rsid w:val="00AC36CC"/>
    <w:rsid w:val="00AC6565"/>
    <w:rsid w:val="00AC7469"/>
    <w:rsid w:val="00AD1B95"/>
    <w:rsid w:val="00AE5A76"/>
    <w:rsid w:val="00AF1503"/>
    <w:rsid w:val="00AF2B7E"/>
    <w:rsid w:val="00B04E12"/>
    <w:rsid w:val="00B16841"/>
    <w:rsid w:val="00B26E6C"/>
    <w:rsid w:val="00B33978"/>
    <w:rsid w:val="00B33D02"/>
    <w:rsid w:val="00B57575"/>
    <w:rsid w:val="00B6350F"/>
    <w:rsid w:val="00B646B2"/>
    <w:rsid w:val="00B90932"/>
    <w:rsid w:val="00BB038B"/>
    <w:rsid w:val="00BB10F9"/>
    <w:rsid w:val="00BB1D52"/>
    <w:rsid w:val="00BB7EFB"/>
    <w:rsid w:val="00BC2148"/>
    <w:rsid w:val="00BC6CBE"/>
    <w:rsid w:val="00C10091"/>
    <w:rsid w:val="00C116D3"/>
    <w:rsid w:val="00C13E09"/>
    <w:rsid w:val="00C166C8"/>
    <w:rsid w:val="00C22D80"/>
    <w:rsid w:val="00C279DD"/>
    <w:rsid w:val="00C353B1"/>
    <w:rsid w:val="00C52524"/>
    <w:rsid w:val="00C6634D"/>
    <w:rsid w:val="00C83AC5"/>
    <w:rsid w:val="00C84844"/>
    <w:rsid w:val="00C87097"/>
    <w:rsid w:val="00C9342D"/>
    <w:rsid w:val="00CB270A"/>
    <w:rsid w:val="00CC4BD6"/>
    <w:rsid w:val="00CD272B"/>
    <w:rsid w:val="00CE280F"/>
    <w:rsid w:val="00CF2D8C"/>
    <w:rsid w:val="00D01AD6"/>
    <w:rsid w:val="00D078A9"/>
    <w:rsid w:val="00D120A6"/>
    <w:rsid w:val="00D138B1"/>
    <w:rsid w:val="00D15BDF"/>
    <w:rsid w:val="00D169AC"/>
    <w:rsid w:val="00D30B31"/>
    <w:rsid w:val="00D359B6"/>
    <w:rsid w:val="00D408CE"/>
    <w:rsid w:val="00D45C6C"/>
    <w:rsid w:val="00D46C0C"/>
    <w:rsid w:val="00D50927"/>
    <w:rsid w:val="00D53852"/>
    <w:rsid w:val="00D604B8"/>
    <w:rsid w:val="00D702F9"/>
    <w:rsid w:val="00D76DDE"/>
    <w:rsid w:val="00D807AC"/>
    <w:rsid w:val="00D83FAD"/>
    <w:rsid w:val="00D84BEB"/>
    <w:rsid w:val="00D96C04"/>
    <w:rsid w:val="00DB0FE2"/>
    <w:rsid w:val="00DB2FCB"/>
    <w:rsid w:val="00DC630D"/>
    <w:rsid w:val="00DF78BC"/>
    <w:rsid w:val="00E03B5A"/>
    <w:rsid w:val="00E146F3"/>
    <w:rsid w:val="00E2058F"/>
    <w:rsid w:val="00E40253"/>
    <w:rsid w:val="00E4571D"/>
    <w:rsid w:val="00E51AC2"/>
    <w:rsid w:val="00E527E1"/>
    <w:rsid w:val="00E6541F"/>
    <w:rsid w:val="00E65EEB"/>
    <w:rsid w:val="00E75DC1"/>
    <w:rsid w:val="00E83F5B"/>
    <w:rsid w:val="00E9445F"/>
    <w:rsid w:val="00E9504B"/>
    <w:rsid w:val="00EA2DFB"/>
    <w:rsid w:val="00EA5A0E"/>
    <w:rsid w:val="00EB4E57"/>
    <w:rsid w:val="00ED5056"/>
    <w:rsid w:val="00EE25A9"/>
    <w:rsid w:val="00EE6C50"/>
    <w:rsid w:val="00F13465"/>
    <w:rsid w:val="00F148AF"/>
    <w:rsid w:val="00F2170D"/>
    <w:rsid w:val="00F343AE"/>
    <w:rsid w:val="00F37815"/>
    <w:rsid w:val="00F40B86"/>
    <w:rsid w:val="00F43F35"/>
    <w:rsid w:val="00F456CF"/>
    <w:rsid w:val="00F4716C"/>
    <w:rsid w:val="00F660BA"/>
    <w:rsid w:val="00F70527"/>
    <w:rsid w:val="00F72C53"/>
    <w:rsid w:val="00F738AA"/>
    <w:rsid w:val="00F74BFB"/>
    <w:rsid w:val="00F83F56"/>
    <w:rsid w:val="00F844CE"/>
    <w:rsid w:val="00FA30BE"/>
    <w:rsid w:val="00FA5E04"/>
    <w:rsid w:val="00FC007B"/>
    <w:rsid w:val="00FC0F8E"/>
    <w:rsid w:val="00FC26EB"/>
    <w:rsid w:val="00FC4067"/>
    <w:rsid w:val="00FD06AB"/>
    <w:rsid w:val="00FD7659"/>
    <w:rsid w:val="00FE0646"/>
    <w:rsid w:val="00FE3472"/>
    <w:rsid w:val="00FE45FF"/>
    <w:rsid w:val="00FF5735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A26A00"/>
  <w15:docId w15:val="{1C47F520-7ECA-4CD4-8414-DD121B92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B2FA9"/>
    <w:rPr>
      <w:sz w:val="24"/>
    </w:rPr>
  </w:style>
  <w:style w:type="paragraph" w:styleId="Nadpis1">
    <w:name w:val="heading 1"/>
    <w:basedOn w:val="Normln"/>
    <w:next w:val="Normln"/>
    <w:qFormat/>
    <w:rsid w:val="001B2FA9"/>
    <w:pPr>
      <w:keepNext/>
      <w:jc w:val="center"/>
      <w:outlineLvl w:val="0"/>
    </w:pPr>
    <w:rPr>
      <w:sz w:val="32"/>
    </w:rPr>
  </w:style>
  <w:style w:type="paragraph" w:styleId="Nadpis2">
    <w:name w:val="heading 2"/>
    <w:basedOn w:val="Normln"/>
    <w:next w:val="Normln"/>
    <w:qFormat/>
    <w:rsid w:val="001B2FA9"/>
    <w:pPr>
      <w:keepNext/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rsid w:val="001B2FA9"/>
    <w:pPr>
      <w:keepNext/>
      <w:jc w:val="center"/>
      <w:outlineLvl w:val="2"/>
    </w:pPr>
    <w:rPr>
      <w:rFonts w:ascii="Arial" w:hAnsi="Arial"/>
      <w:noProof/>
      <w:sz w:val="40"/>
    </w:rPr>
  </w:style>
  <w:style w:type="paragraph" w:styleId="Nadpis4">
    <w:name w:val="heading 4"/>
    <w:basedOn w:val="Normln"/>
    <w:next w:val="Normln"/>
    <w:qFormat/>
    <w:rsid w:val="001B2FA9"/>
    <w:pPr>
      <w:keepNext/>
      <w:jc w:val="center"/>
      <w:outlineLvl w:val="3"/>
    </w:pPr>
    <w:rPr>
      <w:b/>
      <w:sz w:val="34"/>
    </w:rPr>
  </w:style>
  <w:style w:type="paragraph" w:styleId="Nadpis5">
    <w:name w:val="heading 5"/>
    <w:basedOn w:val="Normln"/>
    <w:next w:val="Normln"/>
    <w:qFormat/>
    <w:rsid w:val="001B2FA9"/>
    <w:pPr>
      <w:keepNext/>
      <w:outlineLvl w:val="4"/>
    </w:pPr>
    <w:rPr>
      <w:b/>
      <w:sz w:val="36"/>
    </w:rPr>
  </w:style>
  <w:style w:type="paragraph" w:styleId="Nadpis6">
    <w:name w:val="heading 6"/>
    <w:basedOn w:val="Normln"/>
    <w:next w:val="Normln"/>
    <w:qFormat/>
    <w:rsid w:val="001B2FA9"/>
    <w:pPr>
      <w:keepNext/>
      <w:outlineLvl w:val="5"/>
    </w:pPr>
    <w:rPr>
      <w:b/>
      <w:sz w:val="32"/>
    </w:rPr>
  </w:style>
  <w:style w:type="paragraph" w:styleId="Nadpis7">
    <w:name w:val="heading 7"/>
    <w:basedOn w:val="Normln"/>
    <w:next w:val="Normln"/>
    <w:qFormat/>
    <w:rsid w:val="001B2FA9"/>
    <w:pPr>
      <w:keepNext/>
      <w:jc w:val="center"/>
      <w:outlineLvl w:val="6"/>
    </w:pPr>
    <w:rPr>
      <w:b/>
    </w:rPr>
  </w:style>
  <w:style w:type="paragraph" w:styleId="Nadpis8">
    <w:name w:val="heading 8"/>
    <w:basedOn w:val="Normln"/>
    <w:next w:val="Normln"/>
    <w:qFormat/>
    <w:rsid w:val="001B2FA9"/>
    <w:pPr>
      <w:keepNext/>
      <w:outlineLvl w:val="7"/>
    </w:pPr>
    <w:rPr>
      <w:b/>
    </w:rPr>
  </w:style>
  <w:style w:type="paragraph" w:styleId="Nadpis9">
    <w:name w:val="heading 9"/>
    <w:basedOn w:val="Normln"/>
    <w:next w:val="Normln"/>
    <w:qFormat/>
    <w:rsid w:val="001B2FA9"/>
    <w:pPr>
      <w:keepNext/>
      <w:ind w:left="1416"/>
      <w:outlineLvl w:val="8"/>
    </w:pPr>
    <w:rPr>
      <w:b/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1B2FA9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1B2FA9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1B2FA9"/>
  </w:style>
  <w:style w:type="paragraph" w:customStyle="1" w:styleId="Styl1">
    <w:name w:val="Styl1"/>
    <w:basedOn w:val="Normln"/>
    <w:rsid w:val="001B2FA9"/>
    <w:pPr>
      <w:numPr>
        <w:numId w:val="6"/>
      </w:numPr>
      <w:spacing w:before="120" w:after="120"/>
    </w:pPr>
    <w:rPr>
      <w:i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D3AB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D3AB3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457631"/>
    <w:pPr>
      <w:spacing w:before="100" w:beforeAutospacing="1" w:after="100" w:afterAutospacing="1"/>
    </w:pPr>
    <w:rPr>
      <w:szCs w:val="24"/>
    </w:rPr>
  </w:style>
  <w:style w:type="character" w:styleId="Zstupntext">
    <w:name w:val="Placeholder Text"/>
    <w:basedOn w:val="Standardnpsmoodstavce"/>
    <w:uiPriority w:val="99"/>
    <w:semiHidden/>
    <w:rsid w:val="00AC7469"/>
    <w:rPr>
      <w:color w:val="808080"/>
    </w:rPr>
  </w:style>
  <w:style w:type="paragraph" w:styleId="Odstavecseseznamem">
    <w:name w:val="List Paragraph"/>
    <w:basedOn w:val="Normln"/>
    <w:uiPriority w:val="34"/>
    <w:qFormat/>
    <w:rsid w:val="00FA30BE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FA30B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ablony\Protokol%20ELM%202002_03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9FC17-3166-4D79-9211-DA96A9E9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 ELM 2002_03</Template>
  <TotalTime>3</TotalTime>
  <Pages>6</Pages>
  <Words>605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Vyšší odborná škola a Střední průmyslová škola elektrotechnická</vt:lpstr>
      <vt:lpstr>Vyšší odborná škola a Střední průmyslová škola elektrotechnická</vt:lpstr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Vyšší odborná škola a Střední průmyslová škola elektrotechnická</dc:title>
  <dc:creator>Monika ERBESOVÁ</dc:creator>
  <cp:lastModifiedBy>lukas balog</cp:lastModifiedBy>
  <cp:revision>3</cp:revision>
  <cp:lastPrinted>2021-05-27T06:58:00Z</cp:lastPrinted>
  <dcterms:created xsi:type="dcterms:W3CDTF">2022-02-14T12:40:00Z</dcterms:created>
  <dcterms:modified xsi:type="dcterms:W3CDTF">2022-02-28T19:49:00Z</dcterms:modified>
</cp:coreProperties>
</file>